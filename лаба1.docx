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A3" w:rsidRDefault="004707A3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B4D2F">
        <w:rPr>
          <w:rFonts w:ascii="Times New Roman" w:hAnsi="Times New Roman"/>
          <w:sz w:val="28"/>
          <w:szCs w:val="28"/>
        </w:rPr>
        <w:t xml:space="preserve"> «ІНСТИТУТ ПРИКЛАДНОГО СИСТЕМНОГО АНАЛІЗУ»</w:t>
      </w:r>
    </w:p>
    <w:p w:rsidR="004707A3" w:rsidRDefault="004707A3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B4D2F">
        <w:rPr>
          <w:rFonts w:ascii="Times New Roman" w:hAnsi="Times New Roman"/>
          <w:sz w:val="28"/>
          <w:szCs w:val="28"/>
        </w:rPr>
        <w:t xml:space="preserve"> НАЦІОНАЛЬНОГО</w:t>
      </w:r>
      <w:r>
        <w:rPr>
          <w:rFonts w:ascii="Times New Roman" w:hAnsi="Times New Roman"/>
          <w:sz w:val="28"/>
          <w:szCs w:val="28"/>
        </w:rPr>
        <w:t xml:space="preserve"> ТЕХНІЧНОГО УНІВЕРСИЕТУ УКРАЇНИ</w:t>
      </w:r>
    </w:p>
    <w:p w:rsidR="004707A3" w:rsidRDefault="004707A3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</w:p>
    <w:p w:rsidR="004707A3" w:rsidRDefault="004707A3" w:rsidP="001B4D2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імені ІГОРЯ СІКОРСЬКОГО»</w:t>
      </w:r>
    </w:p>
    <w:p w:rsidR="004707A3" w:rsidRDefault="004707A3" w:rsidP="001B4D2F">
      <w:pPr>
        <w:spacing w:before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МАТЕМАТИЧНИХ МЕТОДІВ СИСТЕМНОГО АНАЛІЗУ</w:t>
      </w: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Pr="00E364D6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Pr="003C198A" w:rsidRDefault="004707A3" w:rsidP="001B4D2F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 1</w:t>
      </w: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:rsidR="004707A3" w:rsidRPr="00EA3939" w:rsidRDefault="004707A3" w:rsidP="001B4D2F">
      <w:pPr>
        <w:jc w:val="center"/>
        <w:rPr>
          <w:rFonts w:ascii="Times New Roman" w:hAnsi="Times New Roman"/>
          <w:sz w:val="28"/>
          <w:szCs w:val="28"/>
        </w:rPr>
      </w:pPr>
      <w:r w:rsidRPr="00EA3939">
        <w:rPr>
          <w:rFonts w:ascii="Times New Roman" w:hAnsi="Times New Roman"/>
          <w:sz w:val="28"/>
          <w:szCs w:val="28"/>
        </w:rPr>
        <w:t>Комп</w:t>
      </w:r>
      <w:r w:rsidRPr="00EA3939">
        <w:rPr>
          <w:rFonts w:ascii="Times New Roman" w:hAnsi="Times New Roman"/>
          <w:sz w:val="28"/>
          <w:szCs w:val="28"/>
          <w:lang w:val="ru-RU"/>
        </w:rPr>
        <w:t>’</w:t>
      </w:r>
      <w:r w:rsidRPr="00EA3939">
        <w:rPr>
          <w:rFonts w:ascii="Times New Roman" w:hAnsi="Times New Roman"/>
          <w:sz w:val="28"/>
          <w:szCs w:val="28"/>
        </w:rPr>
        <w:t xml:space="preserve">ютерні мережі </w:t>
      </w: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Pr="00E364D6" w:rsidRDefault="004707A3" w:rsidP="001B4D2F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07A3" w:rsidRPr="00E364D6" w:rsidRDefault="004707A3" w:rsidP="00E364D6">
      <w:pPr>
        <w:spacing w:after="0"/>
        <w:ind w:left="5670"/>
        <w:jc w:val="right"/>
        <w:rPr>
          <w:rFonts w:ascii="Times New Roman" w:hAnsi="Times New Roman"/>
          <w:color w:val="FF0000"/>
          <w:sz w:val="28"/>
          <w:szCs w:val="28"/>
        </w:rPr>
      </w:pPr>
      <w:r w:rsidRPr="00E364D6">
        <w:rPr>
          <w:rFonts w:ascii="Times New Roman" w:hAnsi="Times New Roman"/>
          <w:sz w:val="28"/>
          <w:szCs w:val="28"/>
        </w:rPr>
        <w:t>Студент групи ІС</w:t>
      </w:r>
      <w:r w:rsidRPr="00E364D6">
        <w:rPr>
          <w:rFonts w:ascii="Times New Roman" w:hAnsi="Times New Roman"/>
          <w:sz w:val="28"/>
          <w:szCs w:val="28"/>
          <w:lang w:val="en-US"/>
        </w:rPr>
        <w:t>зп</w:t>
      </w:r>
      <w:r w:rsidRPr="00E364D6">
        <w:rPr>
          <w:rFonts w:ascii="Times New Roman" w:hAnsi="Times New Roman"/>
          <w:sz w:val="28"/>
          <w:szCs w:val="28"/>
        </w:rPr>
        <w:t>-93</w:t>
      </w:r>
    </w:p>
    <w:p w:rsidR="004707A3" w:rsidRPr="00E364D6" w:rsidRDefault="004707A3" w:rsidP="00E364D6">
      <w:pPr>
        <w:spacing w:after="0"/>
        <w:ind w:left="5670"/>
        <w:jc w:val="right"/>
        <w:rPr>
          <w:rFonts w:ascii="Times New Roman" w:hAnsi="Times New Roman"/>
          <w:sz w:val="28"/>
          <w:szCs w:val="28"/>
        </w:rPr>
      </w:pPr>
      <w:r w:rsidRPr="00E364D6">
        <w:rPr>
          <w:rFonts w:ascii="Times New Roman" w:hAnsi="Times New Roman"/>
          <w:sz w:val="28"/>
          <w:szCs w:val="28"/>
          <w:lang w:val="ru-RU"/>
        </w:rPr>
        <w:t>Шендрік А.О.</w:t>
      </w:r>
    </w:p>
    <w:p w:rsidR="004707A3" w:rsidRPr="00E364D6" w:rsidRDefault="004707A3" w:rsidP="00E364D6">
      <w:pPr>
        <w:rPr>
          <w:rFonts w:ascii="Times New Roman" w:hAnsi="Times New Roman"/>
          <w:sz w:val="28"/>
          <w:szCs w:val="28"/>
          <w:lang w:val="en-US"/>
        </w:rPr>
      </w:pPr>
    </w:p>
    <w:p w:rsidR="004707A3" w:rsidRDefault="004707A3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4707A3" w:rsidRDefault="004707A3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4707A3" w:rsidRDefault="004707A3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4707A3" w:rsidRDefault="004707A3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4707A3" w:rsidRDefault="004707A3" w:rsidP="005C5C6A">
      <w:pPr>
        <w:jc w:val="center"/>
        <w:rPr>
          <w:rFonts w:ascii="Times New Roman" w:hAnsi="Times New Roman"/>
          <w:sz w:val="28"/>
          <w:szCs w:val="28"/>
        </w:rPr>
      </w:pPr>
    </w:p>
    <w:p w:rsidR="004707A3" w:rsidRPr="00536DCB" w:rsidRDefault="004707A3" w:rsidP="005C5C6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Київ – 2020 </w:t>
      </w:r>
    </w:p>
    <w:p w:rsidR="004707A3" w:rsidRPr="00EA3939" w:rsidRDefault="004707A3" w:rsidP="00EA3939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EA3939">
        <w:rPr>
          <w:rFonts w:ascii="Times New Roman" w:hAnsi="Times New Roman"/>
          <w:b/>
          <w:sz w:val="20"/>
          <w:szCs w:val="20"/>
        </w:rPr>
        <w:t xml:space="preserve">Необхідно виконати наступні дії: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Запустіть веб-браузер.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Запустіть Wireshark.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В Wireshark активуйте діалог вибору мережевого інтерфейсу для захоплення: Capture &gt;&gt; Interfaces (або ж Ctrl + I)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Далі виберіть той інтерфейс, для якого відображається найбільша кількість захоплених пакетів та натисніть кнопку Start навпроти нього </w:t>
      </w:r>
    </w:p>
    <w:p w:rsidR="004707A3" w:rsidRPr="00EA3939" w:rsidRDefault="004707A3" w:rsidP="00EA3939">
      <w:pPr>
        <w:pStyle w:val="ListParagraph"/>
        <w:numPr>
          <w:ilvl w:val="1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в випадку коли інтерфейс ще не ввімкнено можна вибрати any; </w:t>
      </w:r>
    </w:p>
    <w:p w:rsidR="004707A3" w:rsidRPr="00EA3939" w:rsidRDefault="004707A3" w:rsidP="00EA3939">
      <w:pPr>
        <w:pStyle w:val="ListParagraph"/>
        <w:numPr>
          <w:ilvl w:val="1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>в випадку, коли ви плануєте тестувати локальну комунікацію процесів, можна вибрати lo, loopback або any;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Поки Wireshark захоплює пакети, відкрийте в браузері сторінку за наступною адресою: http://gaia.cs.umass.edu/wireshark-labs/INTRO-wireshark-file1.html Пакети зі вмістом зазначеної веб-сторінки повинні бути захоплені Wireshark.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Зупиніть захоплення пакетів за допомогою команди Capture &gt;&gt; Stop (або Ctrl + E)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Введіть текст «http» в поле фільтрації та натисніть Apply, в вікні лістингу пакетів мають залишитися тільки пакети, які були створені протоколом HTTP.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Виберіть перший пакет HTTP, який відображається в вікні лістингу, це має бути повідомлення GET протоколу HTTP. Також цей пакет має вміщувати інформації інших протоколів нижчих рівнів: TCP, IP, Ethernet.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У вікні деталей заголовків розкрийте деталі, пов’язані з протоколом HTTP та скрийте детальну інформацію про інші протоколи.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>Роздрукуйте перші пакети запиту та відповіді. Для цього слід виділити пакет, який бажано роздрукувати, та активувати команду File &gt; Print, та налаштувати його так як показано на Малюнку 3 (ім’я файлу слід змінити на більш інформативне).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Перевірте, що у роздрукованих файлах присутні необхідні для захисту пакети та відображені необхідні для захисту протоколу. </w:t>
      </w:r>
    </w:p>
    <w:p w:rsidR="004707A3" w:rsidRPr="00EA3939" w:rsidRDefault="004707A3" w:rsidP="00EA3939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>Закрийте Wireshark.</w:t>
      </w:r>
    </w:p>
    <w:p w:rsidR="004707A3" w:rsidRPr="00EA3939" w:rsidRDefault="004707A3" w:rsidP="00EA3939">
      <w:pPr>
        <w:jc w:val="both"/>
        <w:rPr>
          <w:rFonts w:ascii="Times New Roman" w:hAnsi="Times New Roman"/>
          <w:b/>
          <w:sz w:val="20"/>
          <w:szCs w:val="20"/>
        </w:rPr>
      </w:pPr>
      <w:r w:rsidRPr="00EA3939">
        <w:rPr>
          <w:rFonts w:ascii="Times New Roman" w:hAnsi="Times New Roman"/>
          <w:b/>
          <w:sz w:val="20"/>
          <w:szCs w:val="20"/>
        </w:rPr>
        <w:t xml:space="preserve">Контрольні запитання: </w:t>
      </w:r>
    </w:p>
    <w:p w:rsidR="004707A3" w:rsidRDefault="004707A3" w:rsidP="00EA393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Які протоколи відображалися в вікні лістингу протоколів до включення фільтрації? </w:t>
      </w:r>
    </w:p>
    <w:p w:rsidR="004707A3" w:rsidRPr="00015418" w:rsidRDefault="004707A3" w:rsidP="00015418">
      <w:pPr>
        <w:pStyle w:val="ListParagraph"/>
        <w:jc w:val="both"/>
        <w:rPr>
          <w:rFonts w:ascii="Times New Roman" w:hAnsi="Times New Roman"/>
          <w:b/>
          <w:sz w:val="20"/>
          <w:szCs w:val="20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</w:p>
    <w:p w:rsidR="004707A3" w:rsidRPr="00146C50" w:rsidRDefault="004707A3" w:rsidP="00146C5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ARP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BROWSER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DNS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HTTP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IGMPv</w:t>
      </w:r>
      <w:r w:rsidRPr="00146C50">
        <w:rPr>
          <w:rFonts w:ascii="Times New Roman" w:hAnsi="Times New Roman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  <w:lang w:val="en-US"/>
        </w:rPr>
        <w:t>SSDP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STP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TCP</w:t>
      </w:r>
      <w:r w:rsidRPr="00146C50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UDP</w:t>
      </w:r>
    </w:p>
    <w:p w:rsidR="004707A3" w:rsidRPr="00146C50" w:rsidRDefault="004707A3" w:rsidP="00EA393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Які протоколи використовувалися в збережених пакетах запиту та відповіді? </w:t>
      </w:r>
    </w:p>
    <w:p w:rsidR="004707A3" w:rsidRPr="00015418" w:rsidRDefault="004707A3" w:rsidP="00146C50">
      <w:pPr>
        <w:pStyle w:val="ListParagraph"/>
        <w:jc w:val="both"/>
        <w:rPr>
          <w:rFonts w:ascii="Times New Roman" w:hAnsi="Times New Roman"/>
          <w:b/>
          <w:sz w:val="20"/>
          <w:szCs w:val="20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</w:p>
    <w:p w:rsidR="004707A3" w:rsidRDefault="004707A3" w:rsidP="00146C50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Протоколи в збережених пакетах запиту: </w:t>
      </w:r>
      <w:r>
        <w:rPr>
          <w:rFonts w:ascii="Times New Roman" w:hAnsi="Times New Roman"/>
          <w:sz w:val="20"/>
          <w:szCs w:val="20"/>
          <w:lang w:val="en-US"/>
        </w:rPr>
        <w:t>IPv</w:t>
      </w:r>
      <w:r w:rsidRPr="00015418">
        <w:rPr>
          <w:rFonts w:ascii="Times New Roman" w:hAnsi="Times New Roman"/>
          <w:sz w:val="20"/>
          <w:szCs w:val="20"/>
          <w:lang w:val="ru-RU"/>
        </w:rPr>
        <w:t xml:space="preserve">4, </w:t>
      </w:r>
      <w:r>
        <w:rPr>
          <w:rFonts w:ascii="Times New Roman" w:hAnsi="Times New Roman"/>
          <w:sz w:val="20"/>
          <w:szCs w:val="20"/>
          <w:lang w:val="en-US"/>
        </w:rPr>
        <w:t>HTP</w:t>
      </w:r>
      <w:r w:rsidRPr="00015418">
        <w:rPr>
          <w:rFonts w:ascii="Times New Roman" w:hAnsi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TCP</w:t>
      </w:r>
    </w:p>
    <w:p w:rsidR="004707A3" w:rsidRPr="00015418" w:rsidRDefault="004707A3" w:rsidP="00146C50">
      <w:pPr>
        <w:pStyle w:val="ListParagraph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</w:rPr>
        <w:t xml:space="preserve">Протоколи в збережених пакетах відповіді: </w:t>
      </w:r>
      <w:r>
        <w:rPr>
          <w:rFonts w:ascii="Times New Roman" w:hAnsi="Times New Roman"/>
          <w:sz w:val="20"/>
          <w:szCs w:val="20"/>
          <w:lang w:val="en-US"/>
        </w:rPr>
        <w:t>IPv</w:t>
      </w:r>
      <w:r w:rsidRPr="00015418">
        <w:rPr>
          <w:rFonts w:ascii="Times New Roman" w:hAnsi="Times New Roman"/>
          <w:sz w:val="20"/>
          <w:szCs w:val="20"/>
          <w:lang w:val="ru-RU"/>
        </w:rPr>
        <w:t xml:space="preserve">4, </w:t>
      </w:r>
      <w:r>
        <w:rPr>
          <w:rFonts w:ascii="Times New Roman" w:hAnsi="Times New Roman"/>
          <w:sz w:val="20"/>
          <w:szCs w:val="20"/>
          <w:lang w:val="en-US"/>
        </w:rPr>
        <w:t>TCP</w:t>
      </w:r>
      <w:r w:rsidRPr="00015418">
        <w:rPr>
          <w:rFonts w:ascii="Times New Roman" w:hAnsi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HTP</w:t>
      </w:r>
      <w:r w:rsidRPr="00015418">
        <w:rPr>
          <w:rFonts w:ascii="Times New Roman" w:hAnsi="Times New Roman"/>
          <w:sz w:val="20"/>
          <w:szCs w:val="20"/>
          <w:lang w:val="ru-RU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text</w:t>
      </w:r>
      <w:r w:rsidRPr="00015418">
        <w:rPr>
          <w:rFonts w:ascii="Times New Roman" w:hAnsi="Times New Roman"/>
          <w:sz w:val="20"/>
          <w:szCs w:val="20"/>
          <w:lang w:val="ru-RU"/>
        </w:rPr>
        <w:t>/</w:t>
      </w:r>
      <w:r>
        <w:rPr>
          <w:rFonts w:ascii="Times New Roman" w:hAnsi="Times New Roman"/>
          <w:sz w:val="20"/>
          <w:szCs w:val="20"/>
          <w:lang w:val="en-US"/>
        </w:rPr>
        <w:t>html</w:t>
      </w:r>
    </w:p>
    <w:p w:rsidR="004707A3" w:rsidRDefault="004707A3" w:rsidP="00EA393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>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4707A3" w:rsidRPr="00015418" w:rsidRDefault="004707A3" w:rsidP="00015418">
      <w:pPr>
        <w:pStyle w:val="ListParagraph"/>
        <w:jc w:val="both"/>
        <w:rPr>
          <w:rFonts w:ascii="Times New Roman" w:hAnsi="Times New Roman"/>
          <w:b/>
          <w:sz w:val="20"/>
          <w:szCs w:val="20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</w:p>
    <w:p w:rsidR="004707A3" w:rsidRPr="00AC2170" w:rsidRDefault="004707A3" w:rsidP="00146C50">
      <w:pPr>
        <w:pStyle w:val="ListParagraph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noProof/>
          <w:lang w:val="ru-RU" w:eastAsia="ru-RU"/>
        </w:rPr>
        <w:pict>
          <v:rect id="Прямоугольник 12" o:spid="_x0000_s1026" style="position:absolute;left:0;text-align:left;margin-left:63pt;margin-top:6.95pt;width:36pt;height:21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" filled="f" strokecolor="red" strokeweight=".5pt"/>
        </w:pict>
      </w:r>
      <w:r w:rsidRPr="00482A93">
        <w:rPr>
          <w:rFonts w:ascii="Times New Roman" w:hAnsi="Times New Roman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28.5pt">
            <v:imagedata r:id="rId7" o:title=""/>
          </v:shape>
        </w:pict>
      </w:r>
    </w:p>
    <w:p w:rsidR="004707A3" w:rsidRPr="00015418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1,273273-1,134747=0,138526с</w:t>
      </w:r>
    </w:p>
    <w:p w:rsidR="004707A3" w:rsidRPr="00EA3939" w:rsidRDefault="004707A3" w:rsidP="00EA393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Якими були вихідна та цільова адреси пакетів із запитом та із відповіддю? </w:t>
      </w:r>
    </w:p>
    <w:p w:rsidR="004707A3" w:rsidRDefault="004707A3" w:rsidP="00015418">
      <w:pPr>
        <w:pStyle w:val="ListParagraph"/>
        <w:jc w:val="both"/>
        <w:rPr>
          <w:rFonts w:ascii="Times New Roman" w:hAnsi="Times New Roman"/>
          <w:b/>
          <w:sz w:val="20"/>
          <w:szCs w:val="20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</w:p>
    <w:p w:rsidR="004707A3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Вихідна та цільова адреси пакетів із запитом:</w:t>
      </w:r>
    </w:p>
    <w:p w:rsidR="004707A3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192.168.0.104 (джерело, вихід); 128.119.245.12 (цільова адреса)</w:t>
      </w:r>
    </w:p>
    <w:p w:rsidR="004707A3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w:pict>
          <v:line id="Прямая соединительная линия 6" o:spid="_x0000_s1027" style="position:absolute;left:0;text-align:left;z-index:251655680;visibility:visible" from="117pt,27.7pt" to="243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" strokecolor="red" strokeweight=".5pt"/>
        </w:pict>
      </w:r>
      <w:r w:rsidRPr="00482A93">
        <w:rPr>
          <w:rFonts w:ascii="Times New Roman" w:hAnsi="Times New Roman"/>
          <w:sz w:val="20"/>
          <w:szCs w:val="20"/>
          <w:lang w:val="en-US"/>
        </w:rPr>
        <w:pict>
          <v:shape id="_x0000_i1026" type="#_x0000_t75" style="width:475.5pt;height:45pt">
            <v:imagedata r:id="rId7" o:title=""/>
          </v:shape>
        </w:pict>
      </w:r>
    </w:p>
    <w:p w:rsidR="004707A3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Вихідна та цільова адреси пакетів із відповіддю:</w:t>
      </w:r>
    </w:p>
    <w:p w:rsidR="004707A3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128.119.245.12 (джерело, вихід); 192.168.0.104 (цільова адреса)</w:t>
      </w:r>
    </w:p>
    <w:p w:rsidR="004707A3" w:rsidRPr="00015418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w:pict>
          <v:line id="Прямая соединительная линия 5" o:spid="_x0000_s1028" style="position:absolute;left:0;text-align:left;z-index:251654656;visibility:visible" from="117pt,34.15pt" to="23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" strokecolor="red" strokeweight=".5pt"/>
        </w:pict>
      </w:r>
      <w:r w:rsidRPr="00482A93">
        <w:rPr>
          <w:rFonts w:ascii="Times New Roman" w:hAnsi="Times New Roman"/>
          <w:sz w:val="20"/>
          <w:szCs w:val="20"/>
          <w:lang w:val="en-US"/>
        </w:rPr>
        <w:pict>
          <v:shape id="_x0000_i1027" type="#_x0000_t75" style="width:475.5pt;height:34.5pt">
            <v:imagedata r:id="rId7" o:title=""/>
          </v:shape>
        </w:pict>
      </w:r>
    </w:p>
    <w:p w:rsidR="004707A3" w:rsidRPr="00EA3939" w:rsidRDefault="004707A3" w:rsidP="00EA393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 xml:space="preserve">Яким був перший рядок запиту на рівні протоколу HTTP? </w:t>
      </w:r>
    </w:p>
    <w:p w:rsidR="004707A3" w:rsidRPr="00612B55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  <w:lang w:val="en-US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  <w:r>
        <w:rPr>
          <w:rFonts w:ascii="Times New Roman" w:hAnsi="Times New Roman"/>
          <w:sz w:val="20"/>
          <w:szCs w:val="20"/>
          <w:lang w:val="en-US"/>
        </w:rPr>
        <w:t xml:space="preserve"> GET /wireshark-labs/INTRO-wireshark-file1.html HTTP/1.1</w:t>
      </w:r>
    </w:p>
    <w:p w:rsidR="004707A3" w:rsidRPr="006676A1" w:rsidRDefault="004707A3" w:rsidP="006676A1">
      <w:pPr>
        <w:pStyle w:val="ListParagraph"/>
        <w:ind w:left="0"/>
        <w:jc w:val="both"/>
        <w:rPr>
          <w:noProof/>
          <w:lang w:val="en-US" w:eastAsia="ru-RU"/>
        </w:rPr>
      </w:pPr>
    </w:p>
    <w:p w:rsidR="004707A3" w:rsidRPr="008435A0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w:pict>
          <v:rect id="Прямоугольник 16" o:spid="_x0000_s1029" style="position:absolute;left:0;text-align:left;margin-left:126pt;margin-top:164.55pt;width:158.7pt;height:9pt;z-index:251660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" filled="f" strokecolor="red" strokeweight=".5pt"/>
        </w:pict>
      </w:r>
      <w:r>
        <w:rPr>
          <w:noProof/>
          <w:lang w:val="ru-RU" w:eastAsia="ru-RU"/>
        </w:rPr>
        <w:pict>
          <v:rect id="Прямоугольник 13" o:spid="_x0000_s1030" style="position:absolute;left:0;text-align:left;margin-left:3in;margin-top:47.55pt;width:171pt;height:9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" filled="f" strokecolor="red" strokeweight=".5pt"/>
        </w:pict>
      </w:r>
      <w:r w:rsidRPr="008435A0">
        <w:rPr>
          <w:rFonts w:ascii="Times New Roman" w:hAnsi="Times New Roman"/>
          <w:sz w:val="20"/>
          <w:szCs w:val="20"/>
        </w:rPr>
        <w:pict>
          <v:shape id="_x0000_i1028" type="#_x0000_t75" style="width:471pt;height:294pt">
            <v:imagedata r:id="rId8" o:title=""/>
          </v:shape>
        </w:pict>
      </w:r>
    </w:p>
    <w:p w:rsidR="004707A3" w:rsidRDefault="004707A3" w:rsidP="00EA3939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sz w:val="20"/>
          <w:szCs w:val="20"/>
        </w:rPr>
        <w:t>Яким був перший рядок відповіді на рівні протоколу HTTP?</w:t>
      </w:r>
    </w:p>
    <w:p w:rsidR="004707A3" w:rsidRPr="00612B55" w:rsidRDefault="004707A3" w:rsidP="00015418">
      <w:pPr>
        <w:pStyle w:val="ListParagraph"/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015418">
        <w:rPr>
          <w:rFonts w:ascii="Times New Roman" w:hAnsi="Times New Roman"/>
          <w:b/>
          <w:sz w:val="20"/>
          <w:szCs w:val="20"/>
        </w:rPr>
        <w:t>Відповідь: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HTTP/1.</w:t>
      </w:r>
      <w:r w:rsidRPr="00612B55">
        <w:rPr>
          <w:rFonts w:ascii="Times New Roman" w:hAnsi="Times New Roman"/>
          <w:sz w:val="20"/>
          <w:szCs w:val="20"/>
          <w:lang w:val="en-US"/>
        </w:rPr>
        <w:t xml:space="preserve">1 </w:t>
      </w:r>
    </w:p>
    <w:p w:rsidR="004707A3" w:rsidRPr="001E1298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w:pict>
          <v:rect id="Прямоугольник 15" o:spid="_x0000_s1031" style="position:absolute;left:0;text-align:left;margin-left:54pt;margin-top:189.5pt;width:1in;height:9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" filled="f" strokecolor="red" strokeweight=".5pt"/>
        </w:pict>
      </w:r>
      <w:r>
        <w:rPr>
          <w:noProof/>
          <w:lang w:val="ru-RU" w:eastAsia="ru-RU"/>
        </w:rPr>
        <w:pict>
          <v:rect id="Прямоугольник 14" o:spid="_x0000_s1032" style="position:absolute;left:0;text-align:left;margin-left:3in;margin-top:54.5pt;width:81pt;height:9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" filled="f" strokecolor="red" strokeweight=".5pt"/>
        </w:pict>
      </w:r>
      <w:r w:rsidRPr="001E1298">
        <w:rPr>
          <w:rFonts w:ascii="Times New Roman" w:hAnsi="Times New Roman"/>
          <w:sz w:val="20"/>
          <w:szCs w:val="20"/>
        </w:rPr>
        <w:pict>
          <v:shape id="_x0000_i1029" type="#_x0000_t75" style="width:471pt;height:305.25pt">
            <v:imagedata r:id="rId8" o:title=""/>
          </v:shape>
        </w:pict>
      </w:r>
    </w:p>
    <w:p w:rsidR="004707A3" w:rsidRPr="008435A0" w:rsidRDefault="004707A3" w:rsidP="00015418">
      <w:pPr>
        <w:pStyle w:val="ListParagraph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707A3" w:rsidRDefault="004707A3" w:rsidP="00EA3939">
      <w:pPr>
        <w:jc w:val="both"/>
        <w:rPr>
          <w:rFonts w:ascii="Times New Roman" w:hAnsi="Times New Roman"/>
          <w:sz w:val="20"/>
          <w:szCs w:val="20"/>
        </w:rPr>
      </w:pPr>
      <w:r w:rsidRPr="00EA3939">
        <w:rPr>
          <w:rFonts w:ascii="Times New Roman" w:hAnsi="Times New Roman"/>
          <w:b/>
          <w:sz w:val="20"/>
          <w:szCs w:val="20"/>
        </w:rPr>
        <w:t>Форма звітності:</w:t>
      </w:r>
      <w:r w:rsidRPr="00EA3939">
        <w:rPr>
          <w:rFonts w:ascii="Times New Roman" w:hAnsi="Times New Roman"/>
          <w:sz w:val="20"/>
          <w:szCs w:val="20"/>
        </w:rPr>
        <w:t xml:space="preserve"> роздруківки збережених в ході</w:t>
      </w:r>
      <w:bookmarkStart w:id="0" w:name="_GoBack"/>
      <w:bookmarkEnd w:id="0"/>
      <w:r w:rsidRPr="00EA3939">
        <w:rPr>
          <w:rFonts w:ascii="Times New Roman" w:hAnsi="Times New Roman"/>
          <w:sz w:val="20"/>
          <w:szCs w:val="20"/>
        </w:rPr>
        <w:t xml:space="preserve"> ЛР пакетів з фаміліями, ініціалами та групами виконавців (бажано на кожній сторінці)</w:t>
      </w:r>
    </w:p>
    <w:p w:rsidR="004707A3" w:rsidRDefault="004707A3" w:rsidP="00EA3939">
      <w:pPr>
        <w:jc w:val="both"/>
        <w:rPr>
          <w:rFonts w:ascii="Times New Roman" w:hAnsi="Times New Roman"/>
          <w:sz w:val="20"/>
          <w:szCs w:val="20"/>
        </w:rPr>
      </w:pPr>
    </w:p>
    <w:p w:rsidR="004707A3" w:rsidRDefault="004707A3" w:rsidP="00EA3939">
      <w:pPr>
        <w:jc w:val="both"/>
        <w:rPr>
          <w:rFonts w:ascii="Times New Roman" w:hAnsi="Times New Roman"/>
          <w:sz w:val="20"/>
          <w:szCs w:val="20"/>
        </w:rPr>
      </w:pPr>
    </w:p>
    <w:sectPr w:rsidR="004707A3" w:rsidSect="00EA3939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7A3" w:rsidRDefault="004707A3" w:rsidP="00434FF5">
      <w:pPr>
        <w:spacing w:after="0" w:line="240" w:lineRule="auto"/>
      </w:pPr>
      <w:r>
        <w:separator/>
      </w:r>
    </w:p>
  </w:endnote>
  <w:endnote w:type="continuationSeparator" w:id="0">
    <w:p w:rsidR="004707A3" w:rsidRDefault="004707A3" w:rsidP="0043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7A3" w:rsidRDefault="004707A3">
    <w:pPr>
      <w:pStyle w:val="Footer"/>
    </w:pPr>
  </w:p>
  <w:p w:rsidR="004707A3" w:rsidRDefault="004707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7A3" w:rsidRDefault="004707A3" w:rsidP="00434FF5">
      <w:pPr>
        <w:spacing w:after="0" w:line="240" w:lineRule="auto"/>
      </w:pPr>
      <w:r>
        <w:separator/>
      </w:r>
    </w:p>
  </w:footnote>
  <w:footnote w:type="continuationSeparator" w:id="0">
    <w:p w:rsidR="004707A3" w:rsidRDefault="004707A3" w:rsidP="0043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1EA3"/>
    <w:multiLevelType w:val="multilevel"/>
    <w:tmpl w:val="05D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50457"/>
    <w:multiLevelType w:val="hybridMultilevel"/>
    <w:tmpl w:val="12D4AB9C"/>
    <w:lvl w:ilvl="0" w:tplc="1A70B944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0FE750B7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abstractNum w:abstractNumId="3">
    <w:nsid w:val="11BA426B"/>
    <w:multiLevelType w:val="hybridMultilevel"/>
    <w:tmpl w:val="048E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1C317ED"/>
    <w:multiLevelType w:val="hybridMultilevel"/>
    <w:tmpl w:val="687E08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A0F5D35"/>
    <w:multiLevelType w:val="multilevel"/>
    <w:tmpl w:val="2B9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62EE9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abstractNum w:abstractNumId="7">
    <w:nsid w:val="20231650"/>
    <w:multiLevelType w:val="multilevel"/>
    <w:tmpl w:val="4FA4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6C938B7"/>
    <w:multiLevelType w:val="hybridMultilevel"/>
    <w:tmpl w:val="88EA1E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352A442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C6531D3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abstractNum w:abstractNumId="10">
    <w:nsid w:val="44FE13EF"/>
    <w:multiLevelType w:val="hybridMultilevel"/>
    <w:tmpl w:val="12D4AB9C"/>
    <w:lvl w:ilvl="0" w:tplc="1A70B944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1">
    <w:nsid w:val="46962939"/>
    <w:multiLevelType w:val="multilevel"/>
    <w:tmpl w:val="4DE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25776C"/>
    <w:multiLevelType w:val="hybridMultilevel"/>
    <w:tmpl w:val="7D5212B2"/>
    <w:lvl w:ilvl="0" w:tplc="04190011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3">
    <w:nsid w:val="4ED8057D"/>
    <w:multiLevelType w:val="hybridMultilevel"/>
    <w:tmpl w:val="892036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6861D2D"/>
    <w:multiLevelType w:val="hybridMultilevel"/>
    <w:tmpl w:val="1F50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A1EC0"/>
    <w:multiLevelType w:val="hybridMultilevel"/>
    <w:tmpl w:val="D9229B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593C32"/>
    <w:multiLevelType w:val="hybridMultilevel"/>
    <w:tmpl w:val="9B687336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D1701E7"/>
    <w:multiLevelType w:val="hybridMultilevel"/>
    <w:tmpl w:val="3A02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FB62352"/>
    <w:multiLevelType w:val="hybridMultilevel"/>
    <w:tmpl w:val="73841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7E4582E"/>
    <w:multiLevelType w:val="multilevel"/>
    <w:tmpl w:val="696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AA969C9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abstractNum w:abstractNumId="21">
    <w:nsid w:val="7E316B06"/>
    <w:multiLevelType w:val="multilevel"/>
    <w:tmpl w:val="810C458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cs="Times New Roman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3"/>
  </w:num>
  <w:num w:numId="5">
    <w:abstractNumId w:val="3"/>
  </w:num>
  <w:num w:numId="6">
    <w:abstractNumId w:val="16"/>
  </w:num>
  <w:num w:numId="7">
    <w:abstractNumId w:val="1"/>
  </w:num>
  <w:num w:numId="8">
    <w:abstractNumId w:val="10"/>
  </w:num>
  <w:num w:numId="9">
    <w:abstractNumId w:val="20"/>
  </w:num>
  <w:num w:numId="10">
    <w:abstractNumId w:val="21"/>
  </w:num>
  <w:num w:numId="11">
    <w:abstractNumId w:val="6"/>
  </w:num>
  <w:num w:numId="12">
    <w:abstractNumId w:val="14"/>
  </w:num>
  <w:num w:numId="13">
    <w:abstractNumId w:val="9"/>
  </w:num>
  <w:num w:numId="14">
    <w:abstractNumId w:val="5"/>
  </w:num>
  <w:num w:numId="15">
    <w:abstractNumId w:val="0"/>
  </w:num>
  <w:num w:numId="16">
    <w:abstractNumId w:val="7"/>
  </w:num>
  <w:num w:numId="17">
    <w:abstractNumId w:val="11"/>
  </w:num>
  <w:num w:numId="18">
    <w:abstractNumId w:val="19"/>
  </w:num>
  <w:num w:numId="19">
    <w:abstractNumId w:val="17"/>
  </w:num>
  <w:num w:numId="20">
    <w:abstractNumId w:val="8"/>
  </w:num>
  <w:num w:numId="21">
    <w:abstractNumId w:val="18"/>
  </w:num>
  <w:num w:numId="22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65DC"/>
    <w:rsid w:val="00015418"/>
    <w:rsid w:val="0004375F"/>
    <w:rsid w:val="000624AA"/>
    <w:rsid w:val="000A4A08"/>
    <w:rsid w:val="000B3225"/>
    <w:rsid w:val="000C058D"/>
    <w:rsid w:val="00146C50"/>
    <w:rsid w:val="0018668C"/>
    <w:rsid w:val="001A21FD"/>
    <w:rsid w:val="001A2245"/>
    <w:rsid w:val="001A7932"/>
    <w:rsid w:val="001B4D2F"/>
    <w:rsid w:val="001C52D5"/>
    <w:rsid w:val="001E016D"/>
    <w:rsid w:val="001E1298"/>
    <w:rsid w:val="001E5428"/>
    <w:rsid w:val="00312E96"/>
    <w:rsid w:val="00346E09"/>
    <w:rsid w:val="00351551"/>
    <w:rsid w:val="003C198A"/>
    <w:rsid w:val="004057AB"/>
    <w:rsid w:val="00434FF5"/>
    <w:rsid w:val="004707A3"/>
    <w:rsid w:val="00482A93"/>
    <w:rsid w:val="004C0631"/>
    <w:rsid w:val="004C12E3"/>
    <w:rsid w:val="004C42D8"/>
    <w:rsid w:val="004D5EF3"/>
    <w:rsid w:val="0052385D"/>
    <w:rsid w:val="00534E9C"/>
    <w:rsid w:val="005359A6"/>
    <w:rsid w:val="00536DCB"/>
    <w:rsid w:val="00547B7B"/>
    <w:rsid w:val="005C5C6A"/>
    <w:rsid w:val="00600CCC"/>
    <w:rsid w:val="00612B55"/>
    <w:rsid w:val="00645898"/>
    <w:rsid w:val="00646C90"/>
    <w:rsid w:val="006676A1"/>
    <w:rsid w:val="006A0E09"/>
    <w:rsid w:val="006B7516"/>
    <w:rsid w:val="006D4CCD"/>
    <w:rsid w:val="006F6CEB"/>
    <w:rsid w:val="00746CC5"/>
    <w:rsid w:val="00775E45"/>
    <w:rsid w:val="00816B89"/>
    <w:rsid w:val="00826481"/>
    <w:rsid w:val="008435A0"/>
    <w:rsid w:val="00865DA9"/>
    <w:rsid w:val="00874E54"/>
    <w:rsid w:val="008965DC"/>
    <w:rsid w:val="008B3D2E"/>
    <w:rsid w:val="009033BF"/>
    <w:rsid w:val="009156D0"/>
    <w:rsid w:val="00945C96"/>
    <w:rsid w:val="009B47BC"/>
    <w:rsid w:val="00A06ECA"/>
    <w:rsid w:val="00A350EE"/>
    <w:rsid w:val="00A72B95"/>
    <w:rsid w:val="00A7544C"/>
    <w:rsid w:val="00A95E17"/>
    <w:rsid w:val="00AB7C7A"/>
    <w:rsid w:val="00AC2170"/>
    <w:rsid w:val="00AD093E"/>
    <w:rsid w:val="00AD2816"/>
    <w:rsid w:val="00B05370"/>
    <w:rsid w:val="00B961B5"/>
    <w:rsid w:val="00BB7635"/>
    <w:rsid w:val="00C05161"/>
    <w:rsid w:val="00C33C3B"/>
    <w:rsid w:val="00CE7DF4"/>
    <w:rsid w:val="00D019D5"/>
    <w:rsid w:val="00D57D91"/>
    <w:rsid w:val="00D62DE9"/>
    <w:rsid w:val="00D66DE1"/>
    <w:rsid w:val="00D9382A"/>
    <w:rsid w:val="00E10EC4"/>
    <w:rsid w:val="00E364D6"/>
    <w:rsid w:val="00E46218"/>
    <w:rsid w:val="00E86F25"/>
    <w:rsid w:val="00EA3939"/>
    <w:rsid w:val="00F339E6"/>
    <w:rsid w:val="00F77C9B"/>
    <w:rsid w:val="00F82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2F"/>
    <w:pPr>
      <w:spacing w:after="200" w:line="276" w:lineRule="auto"/>
    </w:pPr>
    <w:rPr>
      <w:lang w:val="uk-UA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4D2F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4D2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1B4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F6CE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B4D2F"/>
    <w:rPr>
      <w:rFonts w:ascii="Cambria" w:hAnsi="Cambria" w:cs="Times New Roman"/>
      <w:color w:val="365F91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B4D2F"/>
    <w:rPr>
      <w:rFonts w:ascii="Cambria" w:hAnsi="Cambria" w:cs="Times New Roman"/>
      <w:b/>
      <w:bCs/>
      <w:color w:val="4F81BD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B4D2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F6CEB"/>
    <w:rPr>
      <w:rFonts w:ascii="Cambria" w:hAnsi="Cambria" w:cs="Times New Roman"/>
      <w:b/>
      <w:bCs/>
      <w:i/>
      <w:iCs/>
      <w:color w:val="4F81BD"/>
      <w:lang w:val="uk-UA"/>
    </w:rPr>
  </w:style>
  <w:style w:type="paragraph" w:styleId="Header">
    <w:name w:val="header"/>
    <w:basedOn w:val="Normal"/>
    <w:link w:val="HeaderChar"/>
    <w:uiPriority w:val="99"/>
    <w:rsid w:val="001B4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4D2F"/>
    <w:rPr>
      <w:rFonts w:ascii="Calibri" w:hAnsi="Calibri" w:cs="Times New Roman"/>
      <w:lang w:val="uk-UA"/>
    </w:rPr>
  </w:style>
  <w:style w:type="paragraph" w:styleId="Footer">
    <w:name w:val="footer"/>
    <w:basedOn w:val="Normal"/>
    <w:link w:val="FooterChar"/>
    <w:uiPriority w:val="99"/>
    <w:rsid w:val="001B4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4D2F"/>
    <w:rPr>
      <w:rFonts w:ascii="Calibri" w:hAnsi="Calibri" w:cs="Times New Roman"/>
      <w:lang w:val="uk-UA"/>
    </w:rPr>
  </w:style>
  <w:style w:type="paragraph" w:styleId="ListParagraph">
    <w:name w:val="List Paragraph"/>
    <w:basedOn w:val="Normal"/>
    <w:uiPriority w:val="99"/>
    <w:qFormat/>
    <w:rsid w:val="001B4D2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B4D2F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1B4D2F"/>
    <w:rPr>
      <w:rFonts w:cs="Times New Roman"/>
      <w:i/>
    </w:rPr>
  </w:style>
  <w:style w:type="table" w:styleId="TableGrid">
    <w:name w:val="Table Grid"/>
    <w:basedOn w:val="TableNormal"/>
    <w:uiPriority w:val="99"/>
    <w:rsid w:val="001B4D2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1B4D2F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rsid w:val="001B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4D2F"/>
    <w:rPr>
      <w:rFonts w:ascii="Tahoma" w:hAnsi="Tahoma" w:cs="Tahoma"/>
      <w:sz w:val="16"/>
      <w:szCs w:val="16"/>
      <w:lang w:val="uk-UA"/>
    </w:rPr>
  </w:style>
  <w:style w:type="character" w:styleId="PlaceholderText">
    <w:name w:val="Placeholder Text"/>
    <w:basedOn w:val="DefaultParagraphFont"/>
    <w:uiPriority w:val="99"/>
    <w:semiHidden/>
    <w:rsid w:val="001B4D2F"/>
    <w:rPr>
      <w:rFonts w:cs="Times New Roman"/>
      <w:color w:val="808080"/>
    </w:rPr>
  </w:style>
  <w:style w:type="character" w:customStyle="1" w:styleId="fontstyle01">
    <w:name w:val="fontstyle01"/>
    <w:uiPriority w:val="99"/>
    <w:rsid w:val="001B4D2F"/>
    <w:rPr>
      <w:rFonts w:ascii="Times New Roman" w:hAnsi="Times New Roman"/>
      <w:b/>
      <w:color w:val="000000"/>
      <w:sz w:val="28"/>
    </w:rPr>
  </w:style>
  <w:style w:type="character" w:customStyle="1" w:styleId="fontstyle21">
    <w:name w:val="fontstyle21"/>
    <w:uiPriority w:val="99"/>
    <w:rsid w:val="001B4D2F"/>
    <w:rPr>
      <w:rFonts w:ascii="Times New Roman" w:hAnsi="Times New Roman"/>
      <w:color w:val="000000"/>
      <w:sz w:val="28"/>
    </w:rPr>
  </w:style>
  <w:style w:type="paragraph" w:styleId="NormalWeb">
    <w:name w:val="Normal (Web)"/>
    <w:basedOn w:val="Normal"/>
    <w:uiPriority w:val="99"/>
    <w:semiHidden/>
    <w:rsid w:val="001B4D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rsid w:val="00312E9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44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259</TotalTime>
  <Pages>3</Pages>
  <Words>475</Words>
  <Characters>2713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</cp:lastModifiedBy>
  <cp:revision>14</cp:revision>
  <dcterms:created xsi:type="dcterms:W3CDTF">2020-06-12T07:26:00Z</dcterms:created>
  <dcterms:modified xsi:type="dcterms:W3CDTF">2020-06-15T14:52:00Z</dcterms:modified>
</cp:coreProperties>
</file>