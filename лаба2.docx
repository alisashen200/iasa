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D64" w:rsidRDefault="00A92D64" w:rsidP="00454E6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B4D2F">
        <w:rPr>
          <w:rFonts w:ascii="Times New Roman" w:hAnsi="Times New Roman"/>
          <w:sz w:val="28"/>
          <w:szCs w:val="28"/>
        </w:rPr>
        <w:t>«ІНСТИТУТ ПРИКЛАДНОГО СИСТЕМНОГО АНАЛІЗУ»</w:t>
      </w:r>
    </w:p>
    <w:p w:rsidR="00A92D64" w:rsidRDefault="00A92D64" w:rsidP="00454E6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B4D2F">
        <w:rPr>
          <w:rFonts w:ascii="Times New Roman" w:hAnsi="Times New Roman"/>
          <w:sz w:val="28"/>
          <w:szCs w:val="28"/>
        </w:rPr>
        <w:t xml:space="preserve"> НАЦІОНАЛЬНОГО</w:t>
      </w:r>
      <w:r>
        <w:rPr>
          <w:rFonts w:ascii="Times New Roman" w:hAnsi="Times New Roman"/>
          <w:sz w:val="28"/>
          <w:szCs w:val="28"/>
        </w:rPr>
        <w:t xml:space="preserve"> ТЕХНІЧНОГО УНІВЕРСИЕТУ УКРАЇНИ</w:t>
      </w:r>
    </w:p>
    <w:p w:rsidR="00A92D64" w:rsidRDefault="00A92D64" w:rsidP="00454E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</w:p>
    <w:p w:rsidR="00A92D64" w:rsidRDefault="00A92D64" w:rsidP="00454E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імені ІГОРЯ СІКОРСЬКОГО»</w:t>
      </w:r>
    </w:p>
    <w:p w:rsidR="00A92D64" w:rsidRDefault="00A92D64" w:rsidP="00454E64">
      <w:pPr>
        <w:spacing w:before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МАТЕМАТИЧНИХ МЕТОДІВ СИСТЕМНОГО АНАЛІЗУ</w:t>
      </w: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92D64" w:rsidRPr="00E364D6" w:rsidRDefault="00A92D64" w:rsidP="00454E6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92D64" w:rsidRPr="00454E64" w:rsidRDefault="00A92D64" w:rsidP="00454E64">
      <w:pPr>
        <w:jc w:val="center"/>
        <w:rPr>
          <w:rFonts w:ascii="Times New Roman" w:hAnsi="Times New Roman"/>
          <w:b/>
          <w:sz w:val="36"/>
          <w:szCs w:val="28"/>
          <w:lang w:val="en-US"/>
        </w:rPr>
      </w:pPr>
      <w:r>
        <w:rPr>
          <w:rFonts w:ascii="Times New Roman" w:hAnsi="Times New Roman"/>
          <w:b/>
          <w:sz w:val="36"/>
          <w:szCs w:val="28"/>
        </w:rPr>
        <w:t xml:space="preserve">ЛАБОРАТОРНА РОБОТА № </w:t>
      </w:r>
      <w:r>
        <w:rPr>
          <w:rFonts w:ascii="Times New Roman" w:hAnsi="Times New Roman"/>
          <w:b/>
          <w:sz w:val="36"/>
          <w:szCs w:val="28"/>
          <w:lang w:val="en-US"/>
        </w:rPr>
        <w:t>2</w:t>
      </w: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:rsidR="00A92D64" w:rsidRPr="00EA3939" w:rsidRDefault="00A92D64" w:rsidP="00454E64">
      <w:pPr>
        <w:jc w:val="center"/>
        <w:rPr>
          <w:rFonts w:ascii="Times New Roman" w:hAnsi="Times New Roman"/>
          <w:sz w:val="28"/>
          <w:szCs w:val="28"/>
        </w:rPr>
      </w:pPr>
      <w:r w:rsidRPr="00EA3939">
        <w:rPr>
          <w:rFonts w:ascii="Times New Roman" w:hAnsi="Times New Roman"/>
          <w:sz w:val="28"/>
          <w:szCs w:val="28"/>
        </w:rPr>
        <w:t>Комп</w:t>
      </w:r>
      <w:r w:rsidRPr="00EA3939">
        <w:rPr>
          <w:rFonts w:ascii="Times New Roman" w:hAnsi="Times New Roman"/>
          <w:sz w:val="28"/>
          <w:szCs w:val="28"/>
          <w:lang w:val="ru-RU"/>
        </w:rPr>
        <w:t>’</w:t>
      </w:r>
      <w:r w:rsidRPr="00EA3939">
        <w:rPr>
          <w:rFonts w:ascii="Times New Roman" w:hAnsi="Times New Roman"/>
          <w:sz w:val="28"/>
          <w:szCs w:val="28"/>
        </w:rPr>
        <w:t xml:space="preserve">ютерні мережі </w:t>
      </w: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92D64" w:rsidRPr="00E364D6" w:rsidRDefault="00A92D64" w:rsidP="00454E6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92D64" w:rsidRPr="00E364D6" w:rsidRDefault="00A92D64" w:rsidP="00454E64">
      <w:pPr>
        <w:spacing w:after="0"/>
        <w:ind w:left="5670"/>
        <w:jc w:val="right"/>
        <w:rPr>
          <w:rFonts w:ascii="Times New Roman" w:hAnsi="Times New Roman"/>
          <w:color w:val="FF0000"/>
          <w:sz w:val="28"/>
          <w:szCs w:val="28"/>
        </w:rPr>
      </w:pPr>
      <w:r w:rsidRPr="00E364D6">
        <w:rPr>
          <w:rFonts w:ascii="Times New Roman" w:hAnsi="Times New Roman"/>
          <w:sz w:val="28"/>
          <w:szCs w:val="28"/>
        </w:rPr>
        <w:t>Студент групи ІС</w:t>
      </w:r>
      <w:r w:rsidRPr="00E364D6">
        <w:rPr>
          <w:rFonts w:ascii="Times New Roman" w:hAnsi="Times New Roman"/>
          <w:sz w:val="28"/>
          <w:szCs w:val="28"/>
          <w:lang w:val="en-US"/>
        </w:rPr>
        <w:t>зп</w:t>
      </w:r>
      <w:r w:rsidRPr="00E364D6">
        <w:rPr>
          <w:rFonts w:ascii="Times New Roman" w:hAnsi="Times New Roman"/>
          <w:sz w:val="28"/>
          <w:szCs w:val="28"/>
        </w:rPr>
        <w:t>-93</w:t>
      </w:r>
    </w:p>
    <w:p w:rsidR="00A92D64" w:rsidRPr="00E364D6" w:rsidRDefault="00A92D64" w:rsidP="00454E64">
      <w:pPr>
        <w:spacing w:after="0"/>
        <w:ind w:left="5670"/>
        <w:jc w:val="right"/>
        <w:rPr>
          <w:rFonts w:ascii="Times New Roman" w:hAnsi="Times New Roman"/>
          <w:sz w:val="28"/>
          <w:szCs w:val="28"/>
        </w:rPr>
      </w:pPr>
      <w:r w:rsidRPr="00E364D6">
        <w:rPr>
          <w:rFonts w:ascii="Times New Roman" w:hAnsi="Times New Roman"/>
          <w:sz w:val="28"/>
          <w:szCs w:val="28"/>
          <w:lang w:val="ru-RU"/>
        </w:rPr>
        <w:t>Шендрік А.О.</w:t>
      </w:r>
    </w:p>
    <w:p w:rsidR="00A92D64" w:rsidRPr="00E364D6" w:rsidRDefault="00A92D64" w:rsidP="00454E64">
      <w:pPr>
        <w:rPr>
          <w:rFonts w:ascii="Times New Roman" w:hAnsi="Times New Roman"/>
          <w:sz w:val="28"/>
          <w:szCs w:val="28"/>
          <w:lang w:val="en-US"/>
        </w:rPr>
      </w:pP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</w:rPr>
      </w:pP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</w:rPr>
      </w:pP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</w:rPr>
      </w:pP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</w:rPr>
      </w:pPr>
    </w:p>
    <w:p w:rsidR="00A92D64" w:rsidRDefault="00A92D64" w:rsidP="00454E64">
      <w:pPr>
        <w:jc w:val="center"/>
        <w:rPr>
          <w:rFonts w:ascii="Times New Roman" w:hAnsi="Times New Roman"/>
          <w:sz w:val="28"/>
          <w:szCs w:val="28"/>
        </w:rPr>
      </w:pPr>
    </w:p>
    <w:p w:rsidR="00A92D64" w:rsidRPr="00536DCB" w:rsidRDefault="00A92D64" w:rsidP="00454E6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Київ – 2020 </w:t>
      </w:r>
    </w:p>
    <w:p w:rsidR="00A92D64" w:rsidRDefault="00A92D64" w:rsidP="00EA3939">
      <w:pPr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A92D64" w:rsidRPr="00EA3939" w:rsidRDefault="00A92D64" w:rsidP="00EA3939">
      <w:pPr>
        <w:jc w:val="both"/>
        <w:rPr>
          <w:rFonts w:ascii="Times New Roman" w:hAnsi="Times New Roman"/>
          <w:b/>
          <w:sz w:val="20"/>
          <w:szCs w:val="20"/>
        </w:rPr>
      </w:pPr>
      <w:r w:rsidRPr="00EA3939">
        <w:rPr>
          <w:rFonts w:ascii="Times New Roman" w:hAnsi="Times New Roman"/>
          <w:b/>
          <w:sz w:val="20"/>
          <w:szCs w:val="20"/>
        </w:rPr>
        <w:t xml:space="preserve">Необхідно виконати наступні дії: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Запустіть веб-браузер, очистіть кеш браузера: </w:t>
      </w:r>
    </w:p>
    <w:p w:rsidR="00A92D64" w:rsidRPr="00CB12EC" w:rsidRDefault="00A92D64" w:rsidP="00CB12EC">
      <w:pPr>
        <w:pStyle w:val="ListParagraph"/>
        <w:numPr>
          <w:ilvl w:val="1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для Firefox виконайте Tools &gt;&gt; Clear Private Data (або Ctrl + Shift + Del) </w:t>
      </w:r>
    </w:p>
    <w:p w:rsidR="00A92D64" w:rsidRPr="00CB12EC" w:rsidRDefault="00A92D64" w:rsidP="00CB12EC">
      <w:pPr>
        <w:pStyle w:val="ListParagraph"/>
        <w:numPr>
          <w:ilvl w:val="1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для MS IE виконайте Tools &gt;&gt; Internet Options &gt;&gt; Delete File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Запустіть Wireshark, введіть «http» в поле фільтрації, почніть захоплення пакетів.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Відкрийте за допомогою браузера одну із зазначених нижче адрес: http://gaia.cs.umass.edu/wireshark-labs/HTTP-wireshark-file1.html </w:t>
      </w:r>
      <w:hyperlink r:id="rId7" w:history="1">
        <w:r w:rsidRPr="00CB12EC">
          <w:rPr>
            <w:rStyle w:val="Hyperlink"/>
            <w:rFonts w:ascii="Times New Roman" w:hAnsi="Times New Roman"/>
            <w:sz w:val="20"/>
          </w:rPr>
          <w:t>http://194.44.29.242/index.html</w:t>
        </w:r>
      </w:hyperlink>
      <w:r w:rsidRPr="00CB12EC">
        <w:rPr>
          <w:rFonts w:ascii="Times New Roman" w:hAnsi="Times New Roman"/>
          <w:sz w:val="20"/>
        </w:rPr>
        <w:t xml:space="preserve">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Зупиніть захоплення пакетів.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Перегляньте деталі захоплених пакетів. Для цього налаштуйте вікно деталей пакету: згорніть деталі протоколів усіх рівнів крім HTTP (за допомогою знаків +/-).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Приготуйте відповіді на контрольні запитання 1-7, роздрукуйте необхідні для цього пакети.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Почніть захоплення пакетів.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Відкрийте у браузері ту ж саму сторінку, або ж просто натисніть F5 для її повторного завантаження. Якщо ви працюєте зі сторінкою на gaia.cs.umass.edu (ця сторінка регенерується кожну хвилину) – почніть спочатку та виконайте кроки 1,2,3 та 8.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Зупиніть захоплення пакетів.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Приготуйте відповіді на контрольні запитання 8-11, роздрукуйте необхідні для цього пакети.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Віберіть адрес деякого ресурсу (наприклад, зображення), розмір якого перевищує 8192 байти. Можна, наприклад, використати http://www.dilbert.com/dyn/str_strip/000000000/00000000/0000000/000000/70000/3000 /400/73435/73435.strip.gif http://www.dilbert.com/dyn/str_strip/000000000/00000000/0000000/000000/70000/7000 /300/77356/77356.strip.sunday.gif або будь-який не дуже великий файл з серверу 194.44.29.242.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Почніть захоплення пакетів та очистіть кеш браузера.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Відкрийте обраний ресурс браузером.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Зупиніть захоплення пакетів.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Приготуйте відповіді на запитання 12-15. При необхідності роздрукуйте деякі пакети з відповіді сервера.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Почніть захоплення пакетів.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Відкрийте сторінку за адресою http://gaia.cs.umass.edu/wireshark-labs/HTTP-wireshark-file4.html також можна використати будь-яку нескладну сторінку з невеликою кількістю зовнішніх ресурсів.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Зупиніть захоплення пакетів.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Приготуйте відповіді на запитання 16, 17. Роздрукуйте необхідні для цього пакети. </w:t>
      </w:r>
    </w:p>
    <w:p w:rsidR="00A92D64" w:rsidRPr="00CB12EC" w:rsidRDefault="00A92D64" w:rsidP="00CB12E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>Закрийте Wireshark.</w:t>
      </w:r>
    </w:p>
    <w:p w:rsidR="00A92D64" w:rsidRPr="00EA3939" w:rsidRDefault="00A92D64" w:rsidP="00EA3939">
      <w:pPr>
        <w:jc w:val="both"/>
        <w:rPr>
          <w:rFonts w:ascii="Times New Roman" w:hAnsi="Times New Roman"/>
          <w:b/>
          <w:sz w:val="20"/>
          <w:szCs w:val="20"/>
        </w:rPr>
      </w:pPr>
      <w:r w:rsidRPr="00EA3939">
        <w:rPr>
          <w:rFonts w:ascii="Times New Roman" w:hAnsi="Times New Roman"/>
          <w:b/>
          <w:sz w:val="20"/>
          <w:szCs w:val="20"/>
        </w:rPr>
        <w:t xml:space="preserve">Контрольні запитання: </w:t>
      </w:r>
    </w:p>
    <w:p w:rsidR="00A92D64" w:rsidRPr="00BF4124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Яку версію протоколу HTTP використовує ваш браузер (1.0 чи 1.1)? Яку версію протоколу використовує сервер?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b/>
          <w:sz w:val="20"/>
        </w:rPr>
      </w:pPr>
      <w:r w:rsidRPr="00BF4124">
        <w:rPr>
          <w:rFonts w:ascii="Times New Roman" w:hAnsi="Times New Roman"/>
          <w:b/>
          <w:sz w:val="20"/>
        </w:rPr>
        <w:t>Відповідь:</w:t>
      </w:r>
    </w:p>
    <w:p w:rsidR="00A92D64" w:rsidRPr="00BF4124" w:rsidRDefault="00A92D64" w:rsidP="00BF4124">
      <w:pPr>
        <w:pStyle w:val="ListParagraph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</w:rPr>
        <w:t xml:space="preserve">Мій браузер використовує версію протоколу </w:t>
      </w:r>
      <w:r>
        <w:rPr>
          <w:rFonts w:ascii="Times New Roman" w:hAnsi="Times New Roman"/>
          <w:sz w:val="20"/>
          <w:lang w:val="en-US"/>
        </w:rPr>
        <w:t>HTTP</w:t>
      </w:r>
      <w:r w:rsidRPr="00BF4124">
        <w:rPr>
          <w:rFonts w:ascii="Times New Roman" w:hAnsi="Times New Roman"/>
          <w:sz w:val="20"/>
          <w:lang w:val="ru-RU"/>
        </w:rPr>
        <w:t xml:space="preserve"> 1.1</w:t>
      </w:r>
    </w:p>
    <w:p w:rsidR="00A92D64" w:rsidRPr="00454E64" w:rsidRDefault="00A92D64" w:rsidP="00BF4124">
      <w:pPr>
        <w:pStyle w:val="ListParagraph"/>
        <w:jc w:val="both"/>
        <w:rPr>
          <w:rFonts w:ascii="Times New Roman" w:hAnsi="Times New Roman"/>
          <w:sz w:val="20"/>
          <w:lang w:val="ru-RU"/>
        </w:rPr>
      </w:pPr>
      <w:r>
        <w:rPr>
          <w:noProof/>
          <w:lang w:val="ru-RU" w:eastAsia="ru-RU"/>
        </w:rPr>
        <w:pict>
          <v:rect id="Прямоугольник 3" o:spid="_x0000_s1026" style="position:absolute;left:0;text-align:left;margin-left:306pt;margin-top:38.15pt;width:55pt;height:7.2pt;z-index:251643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" filled="f" strokecolor="red" strokeweight=".5pt"/>
        </w:pict>
      </w:r>
      <w:r>
        <w:rPr>
          <w:noProof/>
          <w:lang w:val="ru-RU" w:eastAsia="ru-RU"/>
        </w:rPr>
        <w:pict>
          <v:rect id="Прямоугольник 2" o:spid="_x0000_s1027" style="position:absolute;left:0;text-align:left;margin-left:54pt;margin-top:128.15pt;width:73.2pt;height:7.2pt;z-index:251642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" filled="f" strokecolor="red" strokeweight=".5pt"/>
        </w:pict>
      </w:r>
      <w:r w:rsidRPr="00454E64">
        <w:rPr>
          <w:rFonts w:ascii="Times New Roman" w:hAnsi="Times New Roman"/>
          <w:sz w:val="20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40pt">
            <v:imagedata r:id="rId8" o:title=""/>
          </v:shape>
        </w:pic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sz w:val="20"/>
          <w:lang w:val="en-US"/>
        </w:rPr>
      </w:pPr>
    </w:p>
    <w:p w:rsidR="00A92D64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val="ru-RU"/>
        </w:rPr>
        <w:t>Сервер використову</w:t>
      </w:r>
      <w:r>
        <w:rPr>
          <w:rFonts w:ascii="Times New Roman" w:hAnsi="Times New Roman"/>
          <w:sz w:val="20"/>
        </w:rPr>
        <w:t xml:space="preserve">є версію протоколу </w:t>
      </w:r>
      <w:r>
        <w:rPr>
          <w:rFonts w:ascii="Times New Roman" w:hAnsi="Times New Roman"/>
          <w:sz w:val="20"/>
          <w:lang w:val="en-US"/>
        </w:rPr>
        <w:t>HTTP</w:t>
      </w:r>
      <w:r w:rsidRPr="00BF4124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1.1</w:t>
      </w:r>
    </w:p>
    <w:p w:rsidR="00A92D64" w:rsidRPr="00BF4124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>
        <w:rPr>
          <w:noProof/>
          <w:lang w:val="ru-RU" w:eastAsia="ru-RU"/>
        </w:rPr>
        <w:pict>
          <v:rect id="Прямоугольник 6" o:spid="_x0000_s1028" style="position:absolute;left:0;text-align:left;margin-left:1in;margin-top:135.55pt;width:54.95pt;height:7.2pt;z-index:251645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" filled="f" strokecolor="red" strokeweight=".5pt"/>
        </w:pict>
      </w:r>
      <w:r>
        <w:rPr>
          <w:noProof/>
          <w:lang w:val="ru-RU" w:eastAsia="ru-RU"/>
        </w:rPr>
        <w:pict>
          <v:rect id="Прямоугольник 5" o:spid="_x0000_s1029" style="position:absolute;left:0;text-align:left;margin-left:270pt;margin-top:36.55pt;width:90pt;height:11.15pt;z-index:251644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" filled="f" strokecolor="red" strokeweight=".5pt"/>
        </w:pict>
      </w:r>
      <w:r w:rsidRPr="00454E64">
        <w:rPr>
          <w:rFonts w:ascii="Times New Roman" w:hAnsi="Times New Roman"/>
          <w:sz w:val="20"/>
          <w:lang w:val="ru-RU"/>
        </w:rPr>
        <w:pict>
          <v:shape id="_x0000_i1026" type="#_x0000_t75" style="width:461.25pt;height:251.25pt">
            <v:imagedata r:id="rId8" o:title=""/>
          </v:shape>
        </w:pic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Які мови (якщо вказано) браузер може прийняти від сервера? </w:t>
      </w:r>
    </w:p>
    <w:p w:rsidR="00A92D64" w:rsidRPr="00910FFE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російською мовою (перевага з найвищим пріоритетом </w:t>
      </w:r>
      <w:r>
        <w:rPr>
          <w:rFonts w:ascii="Times New Roman" w:hAnsi="Times New Roman"/>
          <w:sz w:val="20"/>
          <w:lang w:val="en-US"/>
        </w:rPr>
        <w:t>q</w:t>
      </w:r>
      <w:r w:rsidRPr="00910FFE">
        <w:rPr>
          <w:rFonts w:ascii="Times New Roman" w:hAnsi="Times New Roman"/>
          <w:sz w:val="20"/>
        </w:rPr>
        <w:t>=1</w:t>
      </w:r>
      <w:r>
        <w:rPr>
          <w:rFonts w:ascii="Times New Roman" w:hAnsi="Times New Roman"/>
          <w:sz w:val="20"/>
        </w:rPr>
        <w:t xml:space="preserve"> і </w:t>
      </w:r>
      <w:r>
        <w:rPr>
          <w:rFonts w:ascii="Times New Roman" w:hAnsi="Times New Roman"/>
          <w:sz w:val="20"/>
          <w:lang w:val="en-US"/>
        </w:rPr>
        <w:t>q</w:t>
      </w:r>
      <w:r w:rsidRPr="00910FFE">
        <w:rPr>
          <w:rFonts w:ascii="Times New Roman" w:hAnsi="Times New Roman"/>
          <w:sz w:val="20"/>
        </w:rPr>
        <w:t>=0.9</w:t>
      </w:r>
      <w:r>
        <w:rPr>
          <w:rFonts w:ascii="Times New Roman" w:hAnsi="Times New Roman"/>
          <w:sz w:val="20"/>
        </w:rPr>
        <w:t>), англійською мовами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b/>
          <w:sz w:val="20"/>
        </w:rPr>
      </w:pPr>
      <w:r>
        <w:rPr>
          <w:noProof/>
          <w:lang w:val="ru-RU" w:eastAsia="ru-RU"/>
        </w:rPr>
        <w:pict>
          <v:rect id="Прямоугольник 9" o:spid="_x0000_s1030" style="position:absolute;left:0;text-align:left;margin-left:90pt;margin-top:35.65pt;width:43.2pt;height:8.95pt;z-index:251647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" filled="f" strokecolor="red" strokeweight=".5pt"/>
        </w:pict>
      </w:r>
      <w:r>
        <w:rPr>
          <w:noProof/>
          <w:lang w:val="ru-RU" w:eastAsia="ru-RU"/>
        </w:rPr>
        <w:pict>
          <v:rect id="Прямоугольник 8" o:spid="_x0000_s1031" style="position:absolute;left:0;text-align:left;margin-left:45pt;margin-top:170.65pt;width:172.6pt;height:9pt;z-index:251646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" filled="f" strokecolor="red" strokeweight=".5pt"/>
        </w:pict>
      </w:r>
      <w:r w:rsidRPr="00454E64">
        <w:rPr>
          <w:rFonts w:ascii="Times New Roman" w:hAnsi="Times New Roman"/>
          <w:sz w:val="20"/>
          <w:lang w:val="ru-RU"/>
        </w:rPr>
        <w:pict>
          <v:shape id="_x0000_i1027" type="#_x0000_t75" style="width:461.25pt;height:240pt">
            <v:imagedata r:id="rId8" o:title=""/>
          </v:shape>
        </w:pic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Які IP-адреси вашого комп’ютера та цільового веб-сервера?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b/>
          <w:sz w:val="20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b/>
          <w:sz w:val="20"/>
        </w:rPr>
        <w:t xml:space="preserve"> </w:t>
      </w:r>
    </w:p>
    <w:p w:rsidR="00A92D64" w:rsidRPr="00454E64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 w:rsidRPr="00910FFE">
        <w:rPr>
          <w:rFonts w:ascii="Times New Roman" w:hAnsi="Times New Roman"/>
          <w:sz w:val="20"/>
          <w:lang w:val="en-US"/>
        </w:rPr>
        <w:t>IP</w:t>
      </w:r>
      <w:r w:rsidRPr="00910FFE">
        <w:rPr>
          <w:rFonts w:ascii="Times New Roman" w:hAnsi="Times New Roman"/>
          <w:sz w:val="20"/>
          <w:lang w:val="ru-RU"/>
        </w:rPr>
        <w:t>-</w:t>
      </w:r>
      <w:r w:rsidRPr="00910FFE">
        <w:rPr>
          <w:rFonts w:ascii="Times New Roman" w:hAnsi="Times New Roman"/>
          <w:sz w:val="20"/>
        </w:rPr>
        <w:t>адреса мого комп</w:t>
      </w:r>
      <w:r w:rsidRPr="00910FFE">
        <w:rPr>
          <w:rFonts w:ascii="Times New Roman" w:hAnsi="Times New Roman"/>
          <w:sz w:val="20"/>
          <w:lang w:val="ru-RU"/>
        </w:rPr>
        <w:t>’</w:t>
      </w:r>
      <w:r w:rsidRPr="00910FFE">
        <w:rPr>
          <w:rFonts w:ascii="Times New Roman" w:hAnsi="Times New Roman"/>
          <w:sz w:val="20"/>
        </w:rPr>
        <w:t>ютера</w:t>
      </w:r>
      <w:r>
        <w:rPr>
          <w:rFonts w:ascii="Times New Roman" w:hAnsi="Times New Roman"/>
          <w:sz w:val="20"/>
        </w:rPr>
        <w:t xml:space="preserve">: </w:t>
      </w:r>
      <w:r w:rsidRPr="00454E64">
        <w:rPr>
          <w:rFonts w:ascii="Times New Roman" w:hAnsi="Times New Roman"/>
          <w:sz w:val="20"/>
        </w:rPr>
        <w:t>192.168.0.104</w:t>
      </w:r>
      <w:r w:rsidRPr="00454E64">
        <w:rPr>
          <w:rFonts w:ascii="Times New Roman" w:hAnsi="Times New Roman"/>
          <w:sz w:val="20"/>
        </w:rPr>
        <w:tab/>
      </w:r>
    </w:p>
    <w:p w:rsidR="00A92D64" w:rsidRPr="00454E64" w:rsidRDefault="00A92D64" w:rsidP="00910FFE">
      <w:pPr>
        <w:pStyle w:val="ListParagraph"/>
        <w:jc w:val="both"/>
        <w:rPr>
          <w:rFonts w:ascii="Times New Roman" w:hAnsi="Times New Roman"/>
          <w:sz w:val="20"/>
          <w:lang w:val="en-US"/>
        </w:rPr>
      </w:pPr>
      <w:r w:rsidRPr="00910FFE">
        <w:rPr>
          <w:rFonts w:ascii="Times New Roman" w:hAnsi="Times New Roman"/>
          <w:sz w:val="20"/>
          <w:lang w:val="en-US"/>
        </w:rPr>
        <w:t>IP</w:t>
      </w:r>
      <w:r w:rsidRPr="00910FFE">
        <w:rPr>
          <w:rFonts w:ascii="Times New Roman" w:hAnsi="Times New Roman"/>
          <w:sz w:val="20"/>
          <w:lang w:val="ru-RU"/>
        </w:rPr>
        <w:t>-</w:t>
      </w:r>
      <w:r w:rsidRPr="00910FFE">
        <w:rPr>
          <w:rFonts w:ascii="Times New Roman" w:hAnsi="Times New Roman"/>
          <w:sz w:val="20"/>
        </w:rPr>
        <w:t xml:space="preserve">адреса </w:t>
      </w:r>
      <w:r>
        <w:rPr>
          <w:rFonts w:ascii="Times New Roman" w:hAnsi="Times New Roman"/>
          <w:sz w:val="20"/>
        </w:rPr>
        <w:t xml:space="preserve">цільового сервера: </w:t>
      </w:r>
      <w:r>
        <w:rPr>
          <w:rFonts w:ascii="Times New Roman" w:hAnsi="Times New Roman"/>
          <w:sz w:val="20"/>
          <w:lang w:val="en-US"/>
        </w:rPr>
        <w:t>128.119.245.12</w:t>
      </w:r>
    </w:p>
    <w:p w:rsidR="00A92D64" w:rsidRDefault="00A92D64" w:rsidP="00910FFE">
      <w:pPr>
        <w:pStyle w:val="ListParagraph"/>
        <w:jc w:val="both"/>
        <w:rPr>
          <w:rFonts w:ascii="Times New Roman" w:hAnsi="Times New Roman"/>
          <w:sz w:val="20"/>
        </w:rPr>
      </w:pPr>
      <w:r>
        <w:rPr>
          <w:noProof/>
          <w:lang w:val="ru-RU" w:eastAsia="ru-RU"/>
        </w:rPr>
        <w:pict>
          <v:rect id="Прямоугольник 13" o:spid="_x0000_s1032" style="position:absolute;left:0;text-align:left;margin-left:90pt;margin-top:36pt;width:41.4pt;height:9pt;z-index:251648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" filled="f" strokecolor="red" strokeweight=".5pt"/>
        </w:pict>
      </w:r>
      <w:r>
        <w:rPr>
          <w:noProof/>
          <w:lang w:val="ru-RU" w:eastAsia="ru-RU"/>
        </w:rPr>
        <w:pict>
          <v:rect id="Прямоугольник 14" o:spid="_x0000_s1033" style="position:absolute;left:0;text-align:left;margin-left:90pt;margin-top:45pt;width:41.4pt;height:4.8pt;z-index:25164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" filled="f" strokecolor="red" strokeweight=".5pt"/>
        </w:pict>
      </w:r>
      <w:r w:rsidRPr="00454E64">
        <w:rPr>
          <w:rFonts w:ascii="Times New Roman" w:hAnsi="Times New Roman"/>
          <w:sz w:val="20"/>
          <w:lang w:val="ru-RU"/>
        </w:rPr>
        <w:pict>
          <v:shape id="_x0000_i1028" type="#_x0000_t75" style="width:461.25pt;height:240pt">
            <v:imagedata r:id="rId8" o:title=""/>
          </v:shape>
        </w:pic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Який статусний код сервер повернув у відповіді вашому браузеру?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b/>
          <w:sz w:val="20"/>
        </w:rPr>
      </w:pPr>
      <w:r w:rsidRPr="00BF4124">
        <w:rPr>
          <w:rFonts w:ascii="Times New Roman" w:hAnsi="Times New Roman"/>
          <w:b/>
          <w:sz w:val="20"/>
        </w:rPr>
        <w:t>Відповідь:</w:t>
      </w:r>
    </w:p>
    <w:p w:rsidR="00A92D64" w:rsidRPr="007D3A34" w:rsidRDefault="00A92D64" w:rsidP="00BF4124">
      <w:pPr>
        <w:pStyle w:val="ListParagraph"/>
        <w:jc w:val="both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4</w:t>
      </w:r>
      <w:r w:rsidRPr="00910FFE">
        <w:rPr>
          <w:rFonts w:ascii="Times New Roman" w:hAnsi="Times New Roman"/>
          <w:sz w:val="20"/>
        </w:rPr>
        <w:t xml:space="preserve">04 </w:t>
      </w:r>
      <w:r w:rsidRPr="00910FFE">
        <w:rPr>
          <w:rFonts w:ascii="Times New Roman" w:hAnsi="Times New Roman"/>
          <w:sz w:val="20"/>
          <w:lang w:val="en-US"/>
        </w:rPr>
        <w:t>Not</w:t>
      </w:r>
      <w:r w:rsidRPr="00910FFE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en-US"/>
        </w:rPr>
        <w:t>found</w:t>
      </w:r>
      <w:r w:rsidRPr="00910FFE">
        <w:rPr>
          <w:rFonts w:ascii="Times New Roman" w:hAnsi="Times New Roman"/>
          <w:sz w:val="20"/>
          <w:lang w:val="ru-RU"/>
        </w:rPr>
        <w:t xml:space="preserve"> (</w:t>
      </w:r>
      <w:r>
        <w:rPr>
          <w:rFonts w:ascii="Times New Roman" w:hAnsi="Times New Roman"/>
          <w:sz w:val="20"/>
        </w:rPr>
        <w:t>код помилки</w:t>
      </w:r>
      <w:r>
        <w:rPr>
          <w:rFonts w:ascii="Times New Roman" w:hAnsi="Times New Roman"/>
          <w:sz w:val="20"/>
          <w:lang w:val="en-US"/>
        </w:rPr>
        <w:t xml:space="preserve"> </w:t>
      </w:r>
      <w:r w:rsidRPr="00F63902">
        <w:rPr>
          <w:rFonts w:ascii="Times New Roman" w:hAnsi="Times New Roman"/>
          <w:sz w:val="20"/>
        </w:rPr>
        <w:t xml:space="preserve"> вказує, що </w:t>
      </w:r>
      <w:r w:rsidRPr="007D3A34">
        <w:rPr>
          <w:rFonts w:ascii="Times New Roman" w:hAnsi="Times New Roman"/>
          <w:sz w:val="20"/>
        </w:rPr>
        <w:t>клієнт був в змозі спілкуватися з сервером, але сервер не мож</w:t>
      </w:r>
      <w:r>
        <w:rPr>
          <w:rFonts w:ascii="Times New Roman" w:hAnsi="Times New Roman"/>
          <w:sz w:val="20"/>
        </w:rPr>
        <w:t>е знайти дані згідно із запитом</w:t>
      </w:r>
      <w:r>
        <w:rPr>
          <w:rFonts w:ascii="Times New Roman" w:hAnsi="Times New Roman"/>
          <w:sz w:val="20"/>
          <w:lang w:val="en-US"/>
        </w:rPr>
        <w:t>)</w:t>
      </w:r>
    </w:p>
    <w:p w:rsidR="00A92D64" w:rsidRPr="00910FFE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>
        <w:rPr>
          <w:noProof/>
          <w:lang w:val="ru-RU" w:eastAsia="ru-RU"/>
        </w:rPr>
        <w:pict>
          <v:rect id="Прямоугольник 16" o:spid="_x0000_s1034" style="position:absolute;left:0;text-align:left;margin-left:45pt;margin-top:116.35pt;width:170.4pt;height:63pt;z-index:251650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" filled="f" strokecolor="red" strokeweight=".5pt"/>
        </w:pict>
      </w:r>
      <w:r>
        <w:rPr>
          <w:noProof/>
          <w:lang w:val="ru-RU" w:eastAsia="ru-RU"/>
        </w:rPr>
        <w:pict>
          <v:rect id="Прямоугольник 17" o:spid="_x0000_s1035" style="position:absolute;left:0;text-align:left;margin-left:207pt;margin-top:89.35pt;width:118.1pt;height:9pt;z-index:251651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" filled="f" strokecolor="red" strokeweight=".5pt"/>
        </w:pict>
      </w:r>
      <w:r w:rsidRPr="00263115">
        <w:rPr>
          <w:noProof/>
          <w:lang w:val="ru-RU" w:eastAsia="ru-RU"/>
        </w:rPr>
        <w:pict>
          <v:shape id="_x0000_i1029" type="#_x0000_t75" style="width:459pt;height:285.75pt">
            <v:imagedata r:id="rId9" o:title=""/>
          </v:shape>
        </w:pic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Коли на сервері в останній раз був модифікований файл, який запитується браузером? </w:t>
      </w:r>
    </w:p>
    <w:p w:rsidR="00A92D64" w:rsidRPr="00A31F9A" w:rsidRDefault="00A92D64" w:rsidP="00BF4124">
      <w:pPr>
        <w:pStyle w:val="ListParagraph"/>
        <w:jc w:val="both"/>
        <w:rPr>
          <w:rFonts w:ascii="Times New Roman" w:hAnsi="Times New Roman"/>
          <w:sz w:val="20"/>
          <w:lang w:val="ru-RU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  <w:lang w:val="en-US"/>
        </w:rPr>
        <w:t>5</w:t>
      </w:r>
      <w:r>
        <w:rPr>
          <w:rFonts w:ascii="Times New Roman" w:hAnsi="Times New Roman"/>
          <w:sz w:val="20"/>
        </w:rPr>
        <w:t xml:space="preserve"> червня 2020 о 1</w:t>
      </w:r>
      <w:r>
        <w:rPr>
          <w:rFonts w:ascii="Times New Roman" w:hAnsi="Times New Roman"/>
          <w:sz w:val="20"/>
          <w:lang w:val="en-US"/>
        </w:rPr>
        <w:t>5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z w:val="20"/>
          <w:lang w:val="en-US"/>
        </w:rPr>
        <w:t>52</w:t>
      </w:r>
      <w:r w:rsidRPr="00A31F9A">
        <w:rPr>
          <w:rFonts w:ascii="Times New Roman" w:hAnsi="Times New Roman"/>
          <w:sz w:val="20"/>
        </w:rPr>
        <w:t xml:space="preserve"> </w:t>
      </w:r>
      <w:r w:rsidRPr="00A31F9A">
        <w:rPr>
          <w:rFonts w:ascii="Times New Roman" w:hAnsi="Times New Roman"/>
          <w:sz w:val="20"/>
          <w:lang w:val="en-US"/>
        </w:rPr>
        <w:t>GMT</w:t>
      </w:r>
      <w:r w:rsidRPr="00A31F9A">
        <w:rPr>
          <w:rFonts w:ascii="Times New Roman" w:hAnsi="Times New Roman"/>
          <w:sz w:val="20"/>
          <w:lang w:val="ru-RU"/>
        </w:rPr>
        <w:t xml:space="preserve"> (</w:t>
      </w:r>
      <w:r w:rsidRPr="00A31F9A">
        <w:rPr>
          <w:rFonts w:ascii="Times New Roman" w:hAnsi="Times New Roman"/>
          <w:sz w:val="20"/>
        </w:rPr>
        <w:t xml:space="preserve">час запиту – 19:47 </w:t>
      </w:r>
      <w:r w:rsidRPr="00A31F9A">
        <w:rPr>
          <w:rFonts w:ascii="Times New Roman" w:hAnsi="Times New Roman"/>
          <w:sz w:val="20"/>
          <w:lang w:val="en-US"/>
        </w:rPr>
        <w:t>GMT</w:t>
      </w:r>
      <w:r w:rsidRPr="00A31F9A">
        <w:rPr>
          <w:rFonts w:ascii="Times New Roman" w:hAnsi="Times New Roman"/>
          <w:sz w:val="20"/>
          <w:lang w:val="ru-RU"/>
        </w:rPr>
        <w:t>)</w:t>
      </w:r>
    </w:p>
    <w:p w:rsidR="00A92D64" w:rsidRPr="007D3A34" w:rsidRDefault="00A92D64" w:rsidP="00A31F9A">
      <w:pPr>
        <w:pStyle w:val="ListParagraph"/>
        <w:jc w:val="both"/>
        <w:rPr>
          <w:rFonts w:ascii="Times New Roman" w:hAnsi="Times New Roman"/>
          <w:sz w:val="20"/>
          <w:lang w:val="ru-RU"/>
        </w:rPr>
      </w:pPr>
      <w:r w:rsidRPr="007D3A34">
        <w:rPr>
          <w:rFonts w:ascii="Times New Roman" w:hAnsi="Times New Roman"/>
          <w:sz w:val="20"/>
          <w:lang w:val="ru-RU"/>
        </w:rPr>
        <w:t>клієнт був в змозі спілкуватися з сервером, але сервер не може знайти дані згідно із запитом.</w: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Скільки байт контенту повертається сервером?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b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lang w:val="en-US"/>
        </w:rPr>
        <w:t xml:space="preserve">3303835 </w:t>
      </w:r>
      <w:r>
        <w:rPr>
          <w:rFonts w:ascii="Times New Roman" w:hAnsi="Times New Roman"/>
          <w:sz w:val="20"/>
        </w:rPr>
        <w:t>байт</w:t>
      </w:r>
    </w:p>
    <w:p w:rsidR="00A92D64" w:rsidRPr="00263115" w:rsidRDefault="00A92D64" w:rsidP="00BF4124">
      <w:pPr>
        <w:pStyle w:val="ListParagraph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pict>
          <v:rect id="Прямоугольник 21" o:spid="_x0000_s1036" style="position:absolute;left:0;text-align:left;margin-left:45pt;margin-top:187.8pt;width:81pt;height:9pt;z-index:251652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" filled="f" strokecolor="red" strokeweight=".5pt"/>
        </w:pict>
      </w:r>
      <w:r>
        <w:rPr>
          <w:noProof/>
          <w:lang w:val="ru-RU" w:eastAsia="ru-RU"/>
        </w:rPr>
        <w:pict>
          <v:rect id="Прямоугольник 23" o:spid="_x0000_s1037" style="position:absolute;left:0;text-align:left;margin-left:207pt;margin-top:88.8pt;width:104.4pt;height:7.2pt;z-index:251654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" filled="f" strokecolor="red" strokeweight=".5pt"/>
        </w:pict>
      </w:r>
      <w:r>
        <w:rPr>
          <w:noProof/>
          <w:lang w:val="ru-RU" w:eastAsia="ru-RU"/>
        </w:rPr>
        <w:pict>
          <v:rect id="Прямоугольник 22" o:spid="_x0000_s1038" style="position:absolute;left:0;text-align:left;margin-left:45pt;margin-top:115.8pt;width:69.6pt;height:9pt;z-index:251653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" filled="f" strokecolor="red" strokeweight=".5pt"/>
        </w:pict>
      </w:r>
      <w:r w:rsidRPr="00263115">
        <w:rPr>
          <w:noProof/>
          <w:lang w:val="ru-RU" w:eastAsia="ru-RU"/>
        </w:rPr>
        <w:pict>
          <v:shape id="_x0000_i1030" type="#_x0000_t75" style="width:459pt;height:285.75pt">
            <v:imagedata r:id="rId9" o:title=""/>
          </v:shape>
        </w:pic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285EE7">
        <w:rPr>
          <w:rFonts w:ascii="Times New Roman" w:hAnsi="Times New Roman"/>
          <w:sz w:val="20"/>
        </w:rPr>
        <w:t>Перегляд</w:t>
      </w:r>
      <w:r w:rsidRPr="00CB12EC">
        <w:rPr>
          <w:rFonts w:ascii="Times New Roman" w:hAnsi="Times New Roman"/>
          <w:sz w:val="20"/>
        </w:rPr>
        <w:t xml:space="preserve">аючи нерозібраний байтовий потік пакету, чи бачите ви деякі заголовки в потоці, які не відображаються у вікні деталей пакету? Якщо так, назвіть один з них.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b/>
          <w:sz w:val="20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b/>
          <w:sz w:val="20"/>
        </w:rPr>
        <w:t xml:space="preserve"> </w:t>
      </w:r>
    </w:p>
    <w:p w:rsidR="00A92D64" w:rsidRPr="007D3A34" w:rsidRDefault="00A92D64" w:rsidP="00BF4124">
      <w:pPr>
        <w:pStyle w:val="ListParagraph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pict>
          <v:rect id="Прямоугольник 25" o:spid="_x0000_s1039" style="position:absolute;left:0;text-align:left;margin-left:171pt;margin-top:274.4pt;width:49.8pt;height:37.8pt;z-index:251655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" filled="f" strokecolor="red" strokeweight=".5pt"/>
        </w:pict>
      </w:r>
      <w:r w:rsidRPr="007D3A34">
        <w:rPr>
          <w:noProof/>
          <w:lang w:val="ru-RU" w:eastAsia="ru-RU"/>
        </w:rPr>
        <w:pict>
          <v:shape id="_x0000_i1031" type="#_x0000_t75" style="width:471pt;height:414.75pt">
            <v:imagedata r:id="rId10" o:title=""/>
          </v:shape>
        </w:pic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Перевірте вміст першого запиту HTTP GET від вашого браузера до сервера. Чи є в ньому заголовок IF-MODIFIED-SINCE? </w:t>
      </w:r>
    </w:p>
    <w:p w:rsidR="00A92D64" w:rsidRPr="00C03BA1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sz w:val="20"/>
        </w:rPr>
        <w:t xml:space="preserve"> такий заголовок відсутній</w: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Перевірте вміст першої відповіді сервера. Чи повернув сервер вміст файлу безпосередньо у відповіді?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b/>
          <w:sz w:val="20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b/>
          <w:sz w:val="20"/>
        </w:rPr>
        <w:t xml:space="preserve"> </w:t>
      </w:r>
      <w:r w:rsidRPr="005A5C12">
        <w:rPr>
          <w:rFonts w:ascii="Times New Roman" w:hAnsi="Times New Roman"/>
          <w:sz w:val="20"/>
        </w:rPr>
        <w:t>сервер не повернув вміст файлу у відповіді</w: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Перевірте вміст другого запиту HTTP GET. Чи є в ньому заголовок IF-MODIFIEDSINCE? Якщо так, яке значення йому відповідає? </w:t>
      </w:r>
    </w:p>
    <w:p w:rsidR="00A92D64" w:rsidRPr="007D3A34" w:rsidRDefault="00A92D64" w:rsidP="002866C5">
      <w:pPr>
        <w:pStyle w:val="ListParagraph"/>
        <w:rPr>
          <w:noProof/>
          <w:lang w:val="ru-RU" w:eastAsia="ru-RU"/>
        </w:rPr>
      </w:pPr>
      <w:r>
        <w:rPr>
          <w:noProof/>
          <w:lang w:val="ru-RU" w:eastAsia="ru-RU"/>
        </w:rPr>
        <w:pict>
          <v:rect id="Прямоугольник 28" o:spid="_x0000_s1040" style="position:absolute;left:0;text-align:left;margin-left:45pt;margin-top:321.45pt;width:136.8pt;height:15.6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" filled="f" strokecolor="red" strokeweight=".5pt"/>
        </w:pict>
      </w:r>
      <w:r>
        <w:rPr>
          <w:noProof/>
          <w:lang w:val="ru-RU" w:eastAsia="ru-RU"/>
        </w:rPr>
        <w:pict>
          <v:rect id="Прямоугольник 27" o:spid="_x0000_s1041" style="position:absolute;left:0;text-align:left;margin-left:180pt;margin-top:168.45pt;width:120.6pt;height:9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" filled="f" strokecolor="red" strokeweight=".5pt"/>
        </w:pict>
      </w: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такий заголовок відсутній. Проте друга відповідь сервера повернула серед іншого заголовок </w:t>
      </w:r>
      <w:r>
        <w:rPr>
          <w:rFonts w:ascii="Times New Roman" w:hAnsi="Times New Roman"/>
          <w:sz w:val="20"/>
          <w:lang w:val="en-US"/>
        </w:rPr>
        <w:t xml:space="preserve">LAST-MODIFIED: Tue, 28 Oct 2003 8:46:08 </w:t>
      </w:r>
      <w:r w:rsidRPr="007D3A34">
        <w:rPr>
          <w:noProof/>
          <w:lang w:val="ru-RU" w:eastAsia="ru-RU"/>
        </w:rPr>
        <w:pict>
          <v:shape id="_x0000_i1032" type="#_x0000_t75" style="width:471pt;height:382.5pt">
            <v:imagedata r:id="rId11" o:title=""/>
          </v:shape>
        </w:pic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3B57F3">
        <w:rPr>
          <w:rFonts w:ascii="Times New Roman" w:hAnsi="Times New Roman"/>
          <w:sz w:val="20"/>
        </w:rPr>
        <w:t>Який код</w:t>
      </w:r>
      <w:r w:rsidRPr="00CB12EC">
        <w:rPr>
          <w:rFonts w:ascii="Times New Roman" w:hAnsi="Times New Roman"/>
          <w:sz w:val="20"/>
        </w:rPr>
        <w:t xml:space="preserve"> та опис статусу другої відповіді сервера? Чи повернув сервер вміст файлу безпосередньо у відповіді?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 w:rsidRPr="0008517C">
        <w:rPr>
          <w:rFonts w:ascii="Times New Roman" w:hAnsi="Times New Roman"/>
          <w:b/>
          <w:sz w:val="20"/>
        </w:rPr>
        <w:t xml:space="preserve"> </w:t>
      </w:r>
      <w:r w:rsidRPr="0008517C">
        <w:rPr>
          <w:rFonts w:ascii="Times New Roman" w:hAnsi="Times New Roman"/>
          <w:sz w:val="20"/>
        </w:rPr>
        <w:t xml:space="preserve">200 </w:t>
      </w:r>
      <w:r w:rsidRPr="003B57F3">
        <w:rPr>
          <w:rFonts w:ascii="Times New Roman" w:hAnsi="Times New Roman"/>
          <w:sz w:val="20"/>
          <w:lang w:val="en-US"/>
        </w:rPr>
        <w:t>OK</w:t>
      </w:r>
      <w:r>
        <w:rPr>
          <w:rFonts w:ascii="Times New Roman" w:hAnsi="Times New Roman"/>
          <w:sz w:val="20"/>
        </w:rPr>
        <w:t xml:space="preserve">. Так, сервер повернув вміст файлу (медіа-файл розміром </w:t>
      </w:r>
      <w:r>
        <w:rPr>
          <w:rFonts w:ascii="Times New Roman" w:hAnsi="Times New Roman"/>
          <w:sz w:val="20"/>
          <w:lang w:val="en-US"/>
        </w:rPr>
        <w:t>2746</w:t>
      </w:r>
      <w:r>
        <w:rPr>
          <w:rFonts w:ascii="Times New Roman" w:hAnsi="Times New Roman"/>
          <w:sz w:val="20"/>
        </w:rPr>
        <w:t xml:space="preserve"> байтів) безпосередньо у відповіді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b/>
          <w:sz w:val="20"/>
        </w:rPr>
      </w:pPr>
      <w:r>
        <w:rPr>
          <w:noProof/>
          <w:lang w:val="ru-RU" w:eastAsia="ru-RU"/>
        </w:rPr>
        <w:pict>
          <v:rect id="Прямоугольник 30" o:spid="_x0000_s1042" style="position:absolute;left:0;text-align:left;margin-left:45pt;margin-top:162pt;width:84.6pt;height:27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" filled="f" strokecolor="red" strokeweight=".5pt"/>
        </w:pict>
      </w:r>
      <w:r>
        <w:rPr>
          <w:noProof/>
          <w:lang w:val="ru-RU" w:eastAsia="ru-RU"/>
        </w:rPr>
        <w:pict>
          <v:rect id="Прямоугольник 32" o:spid="_x0000_s1043" style="position:absolute;left:0;text-align:left;margin-left:3in;margin-top:108pt;width:54pt;height:18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" filled="f" strokecolor="red" strokeweight=".5pt"/>
        </w:pict>
      </w:r>
      <w:r w:rsidRPr="002866C5">
        <w:rPr>
          <w:rFonts w:ascii="Times New Roman" w:hAnsi="Times New Roman"/>
          <w:b/>
          <w:sz w:val="20"/>
        </w:rPr>
        <w:pict>
          <v:shape id="_x0000_i1033" type="#_x0000_t75" style="width:471pt;height:306pt">
            <v:imagedata r:id="rId12" o:title=""/>
          </v:shape>
        </w:pict>
      </w:r>
    </w:p>
    <w:p w:rsidR="00A92D64" w:rsidRPr="003B57F3" w:rsidRDefault="00A92D64" w:rsidP="00BF4124">
      <w:pPr>
        <w:pStyle w:val="ListParagraph"/>
        <w:jc w:val="both"/>
        <w:rPr>
          <w:rFonts w:ascii="Times New Roman" w:hAnsi="Times New Roman"/>
          <w:b/>
          <w:sz w:val="20"/>
        </w:rPr>
      </w:pP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Скільки повідомлень HTTP GET було відправлено вашим браузером?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одне повідомлення</w:t>
      </w:r>
    </w:p>
    <w:p w:rsidR="00A92D64" w:rsidRPr="00373E80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>
        <w:rPr>
          <w:noProof/>
          <w:lang w:val="ru-RU" w:eastAsia="ru-RU"/>
        </w:rPr>
        <w:pict>
          <v:rect id="Прямоугольник 34" o:spid="_x0000_s1044" style="position:absolute;left:0;text-align:left;margin-left:36pt;margin-top:75.8pt;width:382.8pt;height:9pt;z-index:251660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" filled="f" strokecolor="red" strokeweight=".5pt"/>
        </w:pict>
      </w:r>
      <w:r w:rsidRPr="002866C5">
        <w:rPr>
          <w:rFonts w:ascii="Times New Roman" w:hAnsi="Times New Roman"/>
          <w:b/>
          <w:sz w:val="20"/>
        </w:rPr>
        <w:pict>
          <v:shape id="_x0000_i1034" type="#_x0000_t75" style="width:471pt;height:306pt">
            <v:imagedata r:id="rId12" o:title=""/>
          </v:shape>
        </w:pic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Скільки пакетів TCP було необхідно для доставки одної відповіді HTTP-сервера?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sz w:val="20"/>
          <w:lang w:val="en-US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  <w:lang w:val="en-US"/>
        </w:rPr>
        <w:t>3</w:t>
      </w:r>
      <w:r>
        <w:rPr>
          <w:rFonts w:ascii="Times New Roman" w:hAnsi="Times New Roman"/>
          <w:sz w:val="20"/>
        </w:rPr>
        <w:t xml:space="preserve"> пакети (</w:t>
      </w:r>
      <w:r>
        <w:rPr>
          <w:rFonts w:ascii="Times New Roman" w:hAnsi="Times New Roman"/>
          <w:sz w:val="20"/>
          <w:lang w:val="en-US"/>
        </w:rPr>
        <w:t>Reassembled TCP Segments)</w:t>
      </w:r>
    </w:p>
    <w:p w:rsidR="00A92D64" w:rsidRPr="00E84712" w:rsidRDefault="00A92D64" w:rsidP="00BF4124">
      <w:pPr>
        <w:pStyle w:val="ListParagraph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pict>
          <v:rect id="Прямоугольник 37" o:spid="_x0000_s1045" style="position:absolute;left:0;text-align:left;margin-left:45pt;margin-top:198pt;width:198pt;height:18pt;z-index:251661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" filled="f" strokecolor="red" strokeweight=".5pt"/>
        </w:pict>
      </w:r>
      <w:r>
        <w:rPr>
          <w:noProof/>
          <w:lang w:val="ru-RU" w:eastAsia="ru-RU"/>
        </w:rPr>
        <w:pict>
          <v:rect id="Прямоугольник 38" o:spid="_x0000_s1046" style="position:absolute;left:0;text-align:left;margin-left:45pt;margin-top:135pt;width:325.2pt;height:9pt;z-index:251662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" filled="f" strokecolor="red" strokeweight=".5pt"/>
        </w:pict>
      </w:r>
      <w:r w:rsidRPr="00E84712">
        <w:rPr>
          <w:noProof/>
          <w:lang w:val="ru-RU" w:eastAsia="ru-RU"/>
        </w:rPr>
        <w:pict>
          <v:shape id="_x0000_i1035" type="#_x0000_t75" style="width:491.25pt;height:246pt">
            <v:imagedata r:id="rId13" o:title=""/>
          </v:shape>
        </w:pic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Який код та опис статусу був у відповіді сервера?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b/>
          <w:sz w:val="20"/>
          <w:lang w:val="en-US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b/>
          <w:sz w:val="20"/>
          <w:lang w:val="en-US"/>
        </w:rPr>
        <w:t xml:space="preserve"> </w:t>
      </w:r>
      <w:r w:rsidRPr="00373E80">
        <w:rPr>
          <w:rFonts w:ascii="Times New Roman" w:hAnsi="Times New Roman"/>
          <w:sz w:val="20"/>
          <w:lang w:val="en-US"/>
        </w:rPr>
        <w:t>200, OK</w:t>
      </w:r>
    </w:p>
    <w:p w:rsidR="00A92D64" w:rsidRPr="00373E80" w:rsidRDefault="00A92D64" w:rsidP="00BF4124">
      <w:pPr>
        <w:pStyle w:val="ListParagraph"/>
        <w:jc w:val="both"/>
        <w:rPr>
          <w:rFonts w:ascii="Times New Roman" w:hAnsi="Times New Roman"/>
          <w:b/>
          <w:sz w:val="20"/>
          <w:lang w:val="en-US"/>
        </w:rPr>
      </w:pPr>
      <w:r>
        <w:rPr>
          <w:noProof/>
          <w:lang w:val="ru-RU" w:eastAsia="ru-RU"/>
        </w:rPr>
        <w:pict>
          <v:rect id="Прямоугольник 41" o:spid="_x0000_s1047" style="position:absolute;left:0;text-align:left;margin-left:36pt;margin-top:111.25pt;width:315pt;height:7.2pt;z-index:251664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" filled="f" strokecolor="red" strokeweight=".5pt"/>
        </w:pict>
      </w:r>
      <w:r>
        <w:rPr>
          <w:noProof/>
          <w:lang w:val="ru-RU" w:eastAsia="ru-RU"/>
        </w:rPr>
        <w:pict>
          <v:rect id="Прямоугольник 40" o:spid="_x0000_s1048" style="position:absolute;left:0;text-align:left;margin-left:57.6pt;margin-top:148.25pt;width:152.4pt;height:31.8pt;z-index:251663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" filled="f" strokecolor="red" strokeweight=".5pt"/>
        </w:pict>
      </w:r>
      <w:r w:rsidRPr="002866C5">
        <w:rPr>
          <w:rFonts w:ascii="Times New Roman" w:hAnsi="Times New Roman"/>
          <w:b/>
          <w:sz w:val="20"/>
        </w:rPr>
        <w:pict>
          <v:shape id="_x0000_i1036" type="#_x0000_t75" style="width:471pt;height:306pt">
            <v:imagedata r:id="rId12" o:title=""/>
          </v:shape>
        </w:pic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Чи </w:t>
      </w:r>
      <w:r w:rsidRPr="00373E80">
        <w:rPr>
          <w:rFonts w:ascii="Times New Roman" w:hAnsi="Times New Roman"/>
          <w:sz w:val="20"/>
          <w:highlight w:val="yellow"/>
        </w:rPr>
        <w:t>зустрічаються у</w:t>
      </w:r>
      <w:r w:rsidRPr="00CB12EC">
        <w:rPr>
          <w:rFonts w:ascii="Times New Roman" w:hAnsi="Times New Roman"/>
          <w:sz w:val="20"/>
        </w:rPr>
        <w:t xml:space="preserve"> даних пакетів-продовжень протоколу TCP стрічки з кодом та описом статусу відповіді, або ж якісь заголовки протоколу HTTP?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sz w:val="20"/>
          <w:lang w:val="en-US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 w:rsidRPr="00FF52E6">
        <w:rPr>
          <w:rFonts w:ascii="Times New Roman" w:hAnsi="Times New Roman"/>
          <w:b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 xml:space="preserve">заголовки протоколу </w:t>
      </w:r>
      <w:r>
        <w:rPr>
          <w:rFonts w:ascii="Times New Roman" w:hAnsi="Times New Roman"/>
          <w:sz w:val="20"/>
          <w:lang w:val="en-US"/>
        </w:rPr>
        <w:t>HTTP</w:t>
      </w:r>
      <w:r w:rsidRPr="00FF52E6"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</w:rPr>
        <w:t xml:space="preserve">стрічки з кодом чи описом статусу відповіді у </w:t>
      </w:r>
      <w:r>
        <w:rPr>
          <w:rFonts w:ascii="Times New Roman" w:hAnsi="Times New Roman"/>
          <w:sz w:val="20"/>
          <w:lang w:val="en-US"/>
        </w:rPr>
        <w:t>TCP</w:t>
      </w:r>
      <w:r w:rsidRPr="00FF52E6">
        <w:rPr>
          <w:rFonts w:ascii="Times New Roman" w:hAnsi="Times New Roman"/>
          <w:sz w:val="20"/>
          <w:lang w:val="ru-RU"/>
        </w:rPr>
        <w:t>-</w:t>
      </w:r>
      <w:r>
        <w:rPr>
          <w:rFonts w:ascii="Times New Roman" w:hAnsi="Times New Roman"/>
          <w:sz w:val="20"/>
        </w:rPr>
        <w:t xml:space="preserve">сегментах не зустрічаються. Це розпаковка медіа-зображення. Код, опис статусу, заголовки – лише у деталях щодо </w:t>
      </w:r>
      <w:r>
        <w:rPr>
          <w:rFonts w:ascii="Times New Roman" w:hAnsi="Times New Roman"/>
          <w:sz w:val="20"/>
          <w:lang w:val="en-US"/>
        </w:rPr>
        <w:t>HTP</w:t>
      </w:r>
    </w:p>
    <w:p w:rsidR="00A92D64" w:rsidRPr="00CB12EC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 xml:space="preserve">Скільки запитів HTTP GET було відправлено вашим браузером? Якими були цільові IP-адреси запитів? </w:t>
      </w:r>
    </w:p>
    <w:p w:rsidR="00A92D64" w:rsidRPr="007E518D" w:rsidRDefault="00A92D64" w:rsidP="00BF4124">
      <w:pPr>
        <w:pStyle w:val="ListParagraph"/>
        <w:jc w:val="both"/>
        <w:rPr>
          <w:rFonts w:ascii="Times New Roman" w:hAnsi="Times New Roman"/>
          <w:sz w:val="20"/>
          <w:lang w:val="en-US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b/>
          <w:sz w:val="20"/>
        </w:rPr>
        <w:t xml:space="preserve"> </w:t>
      </w:r>
      <w:r w:rsidRPr="00B94257">
        <w:rPr>
          <w:rFonts w:ascii="Times New Roman" w:hAnsi="Times New Roman"/>
          <w:sz w:val="20"/>
        </w:rPr>
        <w:t>моїм браузером</w:t>
      </w:r>
      <w:r>
        <w:rPr>
          <w:rFonts w:ascii="Times New Roman" w:hAnsi="Times New Roman"/>
          <w:sz w:val="20"/>
        </w:rPr>
        <w:t xml:space="preserve"> (</w:t>
      </w:r>
      <w:r>
        <w:rPr>
          <w:rFonts w:ascii="Times New Roman" w:hAnsi="Times New Roman"/>
          <w:sz w:val="20"/>
          <w:lang w:val="en-US"/>
        </w:rPr>
        <w:t>Google</w:t>
      </w:r>
      <w:r w:rsidRPr="00B9425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lang w:val="en-US"/>
        </w:rPr>
        <w:t>Chrom</w:t>
      </w:r>
      <w:r w:rsidRPr="00B94257">
        <w:rPr>
          <w:rFonts w:ascii="Times New Roman" w:hAnsi="Times New Roman"/>
          <w:sz w:val="20"/>
        </w:rPr>
        <w:t xml:space="preserve">) </w:t>
      </w:r>
      <w:r>
        <w:rPr>
          <w:rFonts w:ascii="Times New Roman" w:hAnsi="Times New Roman"/>
          <w:sz w:val="20"/>
        </w:rPr>
        <w:t>було відправлено</w:t>
      </w:r>
      <w:r w:rsidRPr="00B94257">
        <w:rPr>
          <w:rFonts w:ascii="Times New Roman" w:hAnsi="Times New Roman"/>
          <w:sz w:val="20"/>
        </w:rPr>
        <w:t xml:space="preserve"> 3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lang w:val="en-US"/>
        </w:rPr>
        <w:t>HTTP</w:t>
      </w:r>
      <w:r w:rsidRPr="00B9425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lang w:val="en-US"/>
        </w:rPr>
        <w:t>GET</w:t>
      </w:r>
      <w:r w:rsidRPr="00B9425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запити. Цільова адреса всіх трьох запитів одна й та сама: </w:t>
      </w:r>
      <w:r>
        <w:rPr>
          <w:rFonts w:ascii="Times New Roman" w:hAnsi="Times New Roman"/>
          <w:sz w:val="20"/>
          <w:lang w:val="en-US"/>
        </w:rPr>
        <w:t>128.119.245.12</w:t>
      </w:r>
    </w:p>
    <w:p w:rsidR="00A92D64" w:rsidRPr="00B94257" w:rsidRDefault="00A92D64" w:rsidP="00BF4124">
      <w:pPr>
        <w:pStyle w:val="ListParagraph"/>
        <w:jc w:val="both"/>
        <w:rPr>
          <w:rFonts w:ascii="Times New Roman" w:hAnsi="Times New Roman"/>
          <w:b/>
          <w:sz w:val="20"/>
        </w:rPr>
      </w:pPr>
      <w:r>
        <w:rPr>
          <w:noProof/>
          <w:lang w:val="ru-RU" w:eastAsia="ru-RU"/>
        </w:rPr>
        <w:pict>
          <v:rect id="Прямоугольник 45" o:spid="_x0000_s1049" style="position:absolute;left:0;text-align:left;margin-left:2in;margin-top:54pt;width:39.6pt;height:9pt;z-index:251666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" filled="f" strokecolor="red" strokeweight=".5pt"/>
        </w:pict>
      </w:r>
      <w:r>
        <w:rPr>
          <w:noProof/>
          <w:lang w:val="ru-RU" w:eastAsia="ru-RU"/>
        </w:rPr>
        <w:pict>
          <v:rect id="Прямоугольник 46" o:spid="_x0000_s1050" style="position:absolute;left:0;text-align:left;margin-left:2in;margin-top:68pt;width:39.6pt;height:12.4pt;z-index:251667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" filled="f" strokecolor="red" strokeweight=".5pt"/>
        </w:pict>
      </w:r>
      <w:r>
        <w:rPr>
          <w:noProof/>
          <w:lang w:val="ru-RU" w:eastAsia="ru-RU"/>
        </w:rPr>
        <w:pict>
          <v:rect id="Прямоугольник 44" o:spid="_x0000_s1051" style="position:absolute;left:0;text-align:left;margin-left:2in;margin-top:45pt;width:39.6pt;height:8.4pt;z-index:251665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" filled="f" strokecolor="red" strokeweight=".5pt"/>
        </w:pict>
      </w:r>
      <w:r w:rsidRPr="007E518D">
        <w:rPr>
          <w:noProof/>
          <w:lang w:val="ru-RU" w:eastAsia="ru-RU"/>
        </w:rPr>
        <w:pict>
          <v:shape id="_x0000_i1037" type="#_x0000_t75" style="width:480.75pt;height:278.25pt">
            <v:imagedata r:id="rId14" o:title=""/>
          </v:shape>
        </w:pict>
      </w:r>
    </w:p>
    <w:p w:rsidR="00A92D64" w:rsidRDefault="00A92D64" w:rsidP="00CB12EC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0"/>
        </w:rPr>
      </w:pPr>
      <w:r w:rsidRPr="00CB12EC">
        <w:rPr>
          <w:rFonts w:ascii="Times New Roman" w:hAnsi="Times New Roman"/>
          <w:sz w:val="20"/>
        </w:rPr>
        <w:t>Чи можете ви встановити, чи були ресурси отримані паралельно чи послідовно? Яким чином?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 w:rsidRPr="00BF4124">
        <w:rPr>
          <w:rFonts w:ascii="Times New Roman" w:hAnsi="Times New Roman"/>
          <w:b/>
          <w:sz w:val="20"/>
        </w:rPr>
        <w:t>Відповідь:</w:t>
      </w:r>
      <w:r>
        <w:rPr>
          <w:rFonts w:ascii="Times New Roman" w:hAnsi="Times New Roman"/>
          <w:sz w:val="20"/>
        </w:rPr>
        <w:t xml:space="preserve">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Відповідь сервера була послідовною. Я звернув увагу на сам текст відповіді серверу і на </w:t>
      </w:r>
      <w:r>
        <w:rPr>
          <w:rFonts w:ascii="Times New Roman" w:hAnsi="Times New Roman"/>
          <w:sz w:val="20"/>
          <w:lang w:val="en-US"/>
        </w:rPr>
        <w:t>HTML</w:t>
      </w:r>
      <w:r w:rsidRPr="0008517C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 xml:space="preserve">код в </w:t>
      </w:r>
      <w:r>
        <w:rPr>
          <w:rFonts w:ascii="Times New Roman" w:hAnsi="Times New Roman"/>
          <w:sz w:val="20"/>
          <w:lang w:val="en-US"/>
        </w:rPr>
        <w:t>Line</w:t>
      </w:r>
      <w:r w:rsidRPr="0008517C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  <w:lang w:val="en-US"/>
        </w:rPr>
        <w:t>based</w:t>
      </w:r>
      <w:r w:rsidRPr="0008517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lang w:val="en-US"/>
        </w:rPr>
        <w:t>text</w:t>
      </w:r>
      <w:r w:rsidRPr="0008517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lang w:val="en-US"/>
        </w:rPr>
        <w:t>data</w:t>
      </w:r>
      <w:r>
        <w:rPr>
          <w:rFonts w:ascii="Times New Roman" w:hAnsi="Times New Roman"/>
          <w:sz w:val="20"/>
        </w:rPr>
        <w:t>, де, серед текстового формату для відображення картинки сторінка посилається на два інші посилання (</w:t>
      </w:r>
      <w:r>
        <w:rPr>
          <w:rFonts w:ascii="Times New Roman" w:hAnsi="Times New Roman"/>
          <w:sz w:val="20"/>
          <w:lang w:val="en-US"/>
        </w:rPr>
        <w:t>img</w:t>
      </w:r>
      <w:r w:rsidRPr="0008517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lang w:val="en-US"/>
        </w:rPr>
        <w:t>src</w:t>
      </w:r>
      <w:r w:rsidRPr="0008517C">
        <w:rPr>
          <w:rFonts w:ascii="Times New Roman" w:hAnsi="Times New Roman"/>
          <w:sz w:val="20"/>
        </w:rPr>
        <w:t>)</w:t>
      </w:r>
    </w:p>
    <w:p w:rsidR="00A92D64" w:rsidRPr="00B94257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>
        <w:rPr>
          <w:noProof/>
          <w:lang w:val="ru-RU" w:eastAsia="ru-RU"/>
        </w:rPr>
        <w:pict>
          <v:rect id="Прямоугольник 54" o:spid="_x0000_s1052" style="position:absolute;left:0;text-align:left;margin-left:54pt;margin-top:40.1pt;width:33.6pt;height:44.4pt;z-index:2516730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" filled="f" strokecolor="red" strokeweight=".5pt"/>
        </w:pict>
      </w:r>
      <w:r w:rsidRPr="007E518D">
        <w:rPr>
          <w:noProof/>
          <w:lang w:val="ru-RU" w:eastAsia="ru-RU"/>
        </w:rPr>
        <w:pict>
          <v:shape id="_x0000_i1038" type="#_x0000_t75" style="width:480.75pt;height:278.25pt">
            <v:imagedata r:id="rId14" o:title=""/>
          </v:shape>
        </w:pict>
      </w:r>
      <w:r>
        <w:rPr>
          <w:rFonts w:ascii="Times New Roman" w:hAnsi="Times New Roman"/>
          <w:sz w:val="20"/>
        </w:rPr>
        <w:t xml:space="preserve"> 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По-друге, можна звернути увагу на те, що час відповіді є різним, тому спочатку браузер запитує</w:t>
      </w:r>
      <w:r w:rsidRPr="00372B2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lang w:val="en-US"/>
        </w:rPr>
        <w:t>gaia</w:t>
      </w:r>
      <w:r>
        <w:rPr>
          <w:rFonts w:ascii="Times New Roman" w:hAnsi="Times New Roman"/>
          <w:sz w:val="20"/>
        </w:rPr>
        <w:t xml:space="preserve"> (</w:t>
      </w:r>
      <w:r>
        <w:rPr>
          <w:rFonts w:ascii="Times New Roman" w:hAnsi="Times New Roman"/>
          <w:sz w:val="20"/>
          <w:lang w:val="en-US"/>
        </w:rPr>
        <w:t xml:space="preserve">8,479 </w:t>
      </w:r>
      <w:r>
        <w:rPr>
          <w:rFonts w:ascii="Times New Roman" w:hAnsi="Times New Roman"/>
          <w:sz w:val="20"/>
        </w:rPr>
        <w:t xml:space="preserve">с), отримує відповідь і запитує в </w:t>
      </w:r>
      <w:r>
        <w:rPr>
          <w:rFonts w:ascii="Times New Roman" w:hAnsi="Times New Roman"/>
          <w:sz w:val="20"/>
          <w:lang w:val="en-US"/>
        </w:rPr>
        <w:t>pearson</w:t>
      </w:r>
      <w:r w:rsidRPr="00372B26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  <w:lang w:val="en-US"/>
        </w:rPr>
        <w:t>png</w:t>
      </w:r>
      <w:r>
        <w:rPr>
          <w:rFonts w:ascii="Times New Roman" w:hAnsi="Times New Roman"/>
          <w:sz w:val="20"/>
        </w:rPr>
        <w:t xml:space="preserve"> (</w:t>
      </w:r>
      <w:r>
        <w:rPr>
          <w:rFonts w:ascii="Times New Roman" w:hAnsi="Times New Roman"/>
          <w:sz w:val="20"/>
          <w:lang w:val="en-US"/>
        </w:rPr>
        <w:t xml:space="preserve">8.68 </w:t>
      </w:r>
      <w:r w:rsidRPr="00372B26">
        <w:rPr>
          <w:rFonts w:ascii="Times New Roman" w:hAnsi="Times New Roman"/>
          <w:sz w:val="20"/>
        </w:rPr>
        <w:t>с)</w:t>
      </w:r>
      <w:r>
        <w:rPr>
          <w:rFonts w:ascii="Times New Roman" w:hAnsi="Times New Roman"/>
          <w:sz w:val="20"/>
        </w:rPr>
        <w:t>, отримує в</w:t>
      </w:r>
      <w:bookmarkStart w:id="0" w:name="_GoBack"/>
      <w:bookmarkEnd w:id="0"/>
      <w:r>
        <w:rPr>
          <w:rFonts w:ascii="Times New Roman" w:hAnsi="Times New Roman"/>
          <w:sz w:val="20"/>
        </w:rPr>
        <w:t xml:space="preserve">ідповідь і запитує у </w:t>
      </w:r>
      <w:r>
        <w:rPr>
          <w:rFonts w:ascii="Times New Roman" w:hAnsi="Times New Roman"/>
          <w:sz w:val="20"/>
          <w:lang w:val="en-US"/>
        </w:rPr>
        <w:t>manic</w:t>
      </w:r>
      <w:r w:rsidRPr="00372B26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  <w:lang w:val="en-US"/>
        </w:rPr>
        <w:t>cs</w:t>
      </w:r>
      <w:r>
        <w:rPr>
          <w:rFonts w:ascii="Times New Roman" w:hAnsi="Times New Roman"/>
          <w:sz w:val="20"/>
        </w:rPr>
        <w:t xml:space="preserve"> (</w:t>
      </w:r>
      <w:r>
        <w:rPr>
          <w:rFonts w:ascii="Times New Roman" w:hAnsi="Times New Roman"/>
          <w:sz w:val="20"/>
          <w:lang w:val="en-US"/>
        </w:rPr>
        <w:t xml:space="preserve">8.86 </w:t>
      </w:r>
      <w:r>
        <w:rPr>
          <w:rFonts w:ascii="Times New Roman" w:hAnsi="Times New Roman"/>
          <w:sz w:val="20"/>
        </w:rPr>
        <w:t>с).</w:t>
      </w:r>
    </w:p>
    <w:p w:rsidR="00A92D64" w:rsidRDefault="00A92D64" w:rsidP="00BF4124">
      <w:pPr>
        <w:pStyle w:val="ListParagraph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При цьому повна відповідь (картинка) приходить лише після останнього запиту браузера, що видно по величині </w:t>
      </w:r>
      <w:r>
        <w:rPr>
          <w:rFonts w:ascii="Times New Roman" w:hAnsi="Times New Roman"/>
          <w:sz w:val="20"/>
          <w:lang w:val="en-US"/>
        </w:rPr>
        <w:t>Reassembled</w:t>
      </w:r>
      <w:r w:rsidRPr="00372B26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en-US"/>
        </w:rPr>
        <w:t>TCP</w:t>
      </w:r>
      <w:r w:rsidRPr="00372B26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en-US"/>
        </w:rPr>
        <w:t>segments</w:t>
      </w:r>
    </w:p>
    <w:p w:rsidR="00A92D64" w:rsidRPr="00D30C76" w:rsidRDefault="00A92D64" w:rsidP="00BF4124">
      <w:pPr>
        <w:pStyle w:val="ListParagraph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pict>
          <v:rect id="Прямоугольник 53" o:spid="_x0000_s1053" style="position:absolute;left:0;text-align:left;margin-left:252pt;margin-top:63pt;width:66pt;height:8.4pt;z-index:251672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" filled="f" strokecolor="red" strokeweight=".5pt"/>
        </w:pict>
      </w:r>
      <w:r>
        <w:rPr>
          <w:noProof/>
          <w:lang w:val="ru-RU" w:eastAsia="ru-RU"/>
        </w:rPr>
        <w:pict>
          <v:rect id="Прямоугольник 52" o:spid="_x0000_s1054" style="position:absolute;left:0;text-align:left;margin-left:45pt;margin-top:252pt;width:203.4pt;height:7.8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" filled="f" strokecolor="red" strokeweight=".5pt"/>
        </w:pict>
      </w:r>
      <w:r w:rsidRPr="00D30C76">
        <w:rPr>
          <w:noProof/>
          <w:lang w:val="ru-RU" w:eastAsia="ru-RU"/>
        </w:rPr>
        <w:pict>
          <v:shape id="_x0000_i1039" type="#_x0000_t75" style="width:471pt;height:301.5pt">
            <v:imagedata r:id="rId15" o:title=""/>
          </v:shape>
        </w:pict>
      </w:r>
    </w:p>
    <w:p w:rsidR="00A92D64" w:rsidRPr="00B926DE" w:rsidRDefault="00A92D64" w:rsidP="00BF4124">
      <w:pPr>
        <w:pStyle w:val="ListParagraph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pict>
          <v:rect id="Прямоугольник 50" o:spid="_x0000_s1055" style="position:absolute;left:0;text-align:left;margin-left:3in;margin-top:89.7pt;width:103.8pt;height:18pt;z-index:251668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" filled="f" strokecolor="red" strokeweight=".5pt"/>
        </w:pict>
      </w:r>
      <w:r>
        <w:rPr>
          <w:noProof/>
          <w:lang w:val="ru-RU" w:eastAsia="ru-RU"/>
        </w:rPr>
        <w:pict>
          <v:rect id="Прямоугольник 51" o:spid="_x0000_s1056" style="position:absolute;left:0;text-align:left;margin-left:36pt;margin-top:179.7pt;width:469.2pt;height:9pt;z-index:2516700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" filled="f" strokecolor="red" strokeweight=".5pt"/>
        </w:pict>
      </w:r>
      <w:r w:rsidRPr="00B926DE">
        <w:rPr>
          <w:noProof/>
          <w:lang w:val="ru-RU" w:eastAsia="ru-RU"/>
        </w:rPr>
        <w:pict>
          <v:shape id="_x0000_i1040" type="#_x0000_t75" style="width:472.5pt;height:364.5pt">
            <v:imagedata r:id="rId16" o:title=""/>
          </v:shape>
        </w:pict>
      </w:r>
    </w:p>
    <w:p w:rsidR="00A92D64" w:rsidRPr="00EA3939" w:rsidRDefault="00A92D64" w:rsidP="00EA3939">
      <w:p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b/>
          <w:sz w:val="20"/>
          <w:szCs w:val="20"/>
        </w:rPr>
        <w:t>Форма звітності:</w:t>
      </w:r>
      <w:r w:rsidRPr="00EA3939">
        <w:rPr>
          <w:rFonts w:ascii="Times New Roman" w:hAnsi="Times New Roman"/>
          <w:sz w:val="20"/>
          <w:szCs w:val="20"/>
        </w:rPr>
        <w:t xml:space="preserve"> роздруківки збережених в ході ЛР пакетів з фаміліями, ініціалами та групами виконавців (бажано на кожній сторінці)</w:t>
      </w:r>
    </w:p>
    <w:sectPr w:rsidR="00A92D64" w:rsidRPr="00EA3939" w:rsidSect="00EA3939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D64" w:rsidRDefault="00A92D64" w:rsidP="00434FF5">
      <w:pPr>
        <w:spacing w:after="0" w:line="240" w:lineRule="auto"/>
      </w:pPr>
      <w:r>
        <w:separator/>
      </w:r>
    </w:p>
  </w:endnote>
  <w:endnote w:type="continuationSeparator" w:id="0">
    <w:p w:rsidR="00A92D64" w:rsidRDefault="00A92D64" w:rsidP="0043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D64" w:rsidRDefault="00A92D64">
    <w:pPr>
      <w:pStyle w:val="Footer"/>
    </w:pPr>
  </w:p>
  <w:p w:rsidR="00A92D64" w:rsidRDefault="00A92D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D64" w:rsidRDefault="00A92D64" w:rsidP="00434FF5">
      <w:pPr>
        <w:spacing w:after="0" w:line="240" w:lineRule="auto"/>
      </w:pPr>
      <w:r>
        <w:separator/>
      </w:r>
    </w:p>
  </w:footnote>
  <w:footnote w:type="continuationSeparator" w:id="0">
    <w:p w:rsidR="00A92D64" w:rsidRDefault="00A92D64" w:rsidP="0043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1EA3"/>
    <w:multiLevelType w:val="multilevel"/>
    <w:tmpl w:val="05D4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50457"/>
    <w:multiLevelType w:val="hybridMultilevel"/>
    <w:tmpl w:val="12D4AB9C"/>
    <w:lvl w:ilvl="0" w:tplc="1A70B944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0FE750B7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cs="Times New Roman" w:hint="default"/>
      </w:rPr>
    </w:lvl>
  </w:abstractNum>
  <w:abstractNum w:abstractNumId="3">
    <w:nsid w:val="11BA426B"/>
    <w:multiLevelType w:val="hybridMultilevel"/>
    <w:tmpl w:val="048E1E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1C317ED"/>
    <w:multiLevelType w:val="hybridMultilevel"/>
    <w:tmpl w:val="687E08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A0F5D35"/>
    <w:multiLevelType w:val="multilevel"/>
    <w:tmpl w:val="2B9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62EE9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cs="Times New Roman" w:hint="default"/>
      </w:rPr>
    </w:lvl>
  </w:abstractNum>
  <w:abstractNum w:abstractNumId="7">
    <w:nsid w:val="20231650"/>
    <w:multiLevelType w:val="multilevel"/>
    <w:tmpl w:val="4FA4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6C938B7"/>
    <w:multiLevelType w:val="hybridMultilevel"/>
    <w:tmpl w:val="88EA1E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352A442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D530542"/>
    <w:multiLevelType w:val="hybridMultilevel"/>
    <w:tmpl w:val="041C04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6B29020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6531D3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cs="Times New Roman" w:hint="default"/>
      </w:rPr>
    </w:lvl>
  </w:abstractNum>
  <w:abstractNum w:abstractNumId="11">
    <w:nsid w:val="44FE13EF"/>
    <w:multiLevelType w:val="hybridMultilevel"/>
    <w:tmpl w:val="12D4AB9C"/>
    <w:lvl w:ilvl="0" w:tplc="1A70B944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2">
    <w:nsid w:val="46962939"/>
    <w:multiLevelType w:val="multilevel"/>
    <w:tmpl w:val="4DE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C25776C"/>
    <w:multiLevelType w:val="hybridMultilevel"/>
    <w:tmpl w:val="7D5212B2"/>
    <w:lvl w:ilvl="0" w:tplc="04190011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4">
    <w:nsid w:val="4ED8057D"/>
    <w:multiLevelType w:val="hybridMultilevel"/>
    <w:tmpl w:val="892036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6861D2D"/>
    <w:multiLevelType w:val="hybridMultilevel"/>
    <w:tmpl w:val="1F50A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A1EC0"/>
    <w:multiLevelType w:val="hybridMultilevel"/>
    <w:tmpl w:val="D9229B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B593C32"/>
    <w:multiLevelType w:val="hybridMultilevel"/>
    <w:tmpl w:val="9B687336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CD0681D"/>
    <w:multiLevelType w:val="hybridMultilevel"/>
    <w:tmpl w:val="4D24D4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D1701E7"/>
    <w:multiLevelType w:val="hybridMultilevel"/>
    <w:tmpl w:val="3A02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FB62352"/>
    <w:multiLevelType w:val="hybridMultilevel"/>
    <w:tmpl w:val="738419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7E4582E"/>
    <w:multiLevelType w:val="multilevel"/>
    <w:tmpl w:val="6962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AA969C9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cs="Times New Roman" w:hint="default"/>
      </w:rPr>
    </w:lvl>
  </w:abstractNum>
  <w:abstractNum w:abstractNumId="23">
    <w:nsid w:val="7DF91BF9"/>
    <w:multiLevelType w:val="hybridMultilevel"/>
    <w:tmpl w:val="9FC6ED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E316B06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cs="Times New Roman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4"/>
  </w:num>
  <w:num w:numId="5">
    <w:abstractNumId w:val="3"/>
  </w:num>
  <w:num w:numId="6">
    <w:abstractNumId w:val="17"/>
  </w:num>
  <w:num w:numId="7">
    <w:abstractNumId w:val="1"/>
  </w:num>
  <w:num w:numId="8">
    <w:abstractNumId w:val="11"/>
  </w:num>
  <w:num w:numId="9">
    <w:abstractNumId w:val="22"/>
  </w:num>
  <w:num w:numId="10">
    <w:abstractNumId w:val="24"/>
  </w:num>
  <w:num w:numId="11">
    <w:abstractNumId w:val="6"/>
  </w:num>
  <w:num w:numId="12">
    <w:abstractNumId w:val="15"/>
  </w:num>
  <w:num w:numId="13">
    <w:abstractNumId w:val="10"/>
  </w:num>
  <w:num w:numId="14">
    <w:abstractNumId w:val="5"/>
  </w:num>
  <w:num w:numId="15">
    <w:abstractNumId w:val="0"/>
  </w:num>
  <w:num w:numId="16">
    <w:abstractNumId w:val="7"/>
  </w:num>
  <w:num w:numId="17">
    <w:abstractNumId w:val="12"/>
  </w:num>
  <w:num w:numId="18">
    <w:abstractNumId w:val="21"/>
  </w:num>
  <w:num w:numId="19">
    <w:abstractNumId w:val="19"/>
  </w:num>
  <w:num w:numId="20">
    <w:abstractNumId w:val="8"/>
  </w:num>
  <w:num w:numId="21">
    <w:abstractNumId w:val="20"/>
  </w:num>
  <w:num w:numId="22">
    <w:abstractNumId w:val="4"/>
  </w:num>
  <w:num w:numId="23">
    <w:abstractNumId w:val="18"/>
  </w:num>
  <w:num w:numId="24">
    <w:abstractNumId w:val="23"/>
  </w:num>
  <w:num w:numId="25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65DC"/>
    <w:rsid w:val="000172D6"/>
    <w:rsid w:val="00022437"/>
    <w:rsid w:val="000624AA"/>
    <w:rsid w:val="0008517C"/>
    <w:rsid w:val="000A4A08"/>
    <w:rsid w:val="000C6E68"/>
    <w:rsid w:val="001547E2"/>
    <w:rsid w:val="0018668C"/>
    <w:rsid w:val="001A21FD"/>
    <w:rsid w:val="001A2245"/>
    <w:rsid w:val="001A7932"/>
    <w:rsid w:val="001B4D2F"/>
    <w:rsid w:val="001C52D5"/>
    <w:rsid w:val="001E016D"/>
    <w:rsid w:val="001E5428"/>
    <w:rsid w:val="001E55BF"/>
    <w:rsid w:val="00263115"/>
    <w:rsid w:val="00285EE7"/>
    <w:rsid w:val="002866C5"/>
    <w:rsid w:val="00311FCB"/>
    <w:rsid w:val="00312E96"/>
    <w:rsid w:val="00346E09"/>
    <w:rsid w:val="00351551"/>
    <w:rsid w:val="00372B26"/>
    <w:rsid w:val="00373E80"/>
    <w:rsid w:val="003B57F3"/>
    <w:rsid w:val="003C198A"/>
    <w:rsid w:val="004057AB"/>
    <w:rsid w:val="0042788C"/>
    <w:rsid w:val="00434FF5"/>
    <w:rsid w:val="00454E64"/>
    <w:rsid w:val="004C0631"/>
    <w:rsid w:val="004C42D8"/>
    <w:rsid w:val="004D5EF3"/>
    <w:rsid w:val="00503544"/>
    <w:rsid w:val="00521C0F"/>
    <w:rsid w:val="0052385D"/>
    <w:rsid w:val="00534E9C"/>
    <w:rsid w:val="005359A6"/>
    <w:rsid w:val="00536DCB"/>
    <w:rsid w:val="005A5C12"/>
    <w:rsid w:val="005C5C6A"/>
    <w:rsid w:val="00600CCC"/>
    <w:rsid w:val="00645898"/>
    <w:rsid w:val="00646C90"/>
    <w:rsid w:val="00686D19"/>
    <w:rsid w:val="006A0E09"/>
    <w:rsid w:val="006D4CCD"/>
    <w:rsid w:val="006F6CEB"/>
    <w:rsid w:val="00746CC5"/>
    <w:rsid w:val="00775E45"/>
    <w:rsid w:val="007D3A34"/>
    <w:rsid w:val="007E518D"/>
    <w:rsid w:val="00816B89"/>
    <w:rsid w:val="00826481"/>
    <w:rsid w:val="00865DA9"/>
    <w:rsid w:val="008965DC"/>
    <w:rsid w:val="008B3D2E"/>
    <w:rsid w:val="00910FFE"/>
    <w:rsid w:val="00920E7A"/>
    <w:rsid w:val="00945C96"/>
    <w:rsid w:val="009B47BC"/>
    <w:rsid w:val="00A31F9A"/>
    <w:rsid w:val="00A350EE"/>
    <w:rsid w:val="00A37983"/>
    <w:rsid w:val="00A72B95"/>
    <w:rsid w:val="00A7544C"/>
    <w:rsid w:val="00A92D64"/>
    <w:rsid w:val="00AB7C7A"/>
    <w:rsid w:val="00AD093E"/>
    <w:rsid w:val="00B05370"/>
    <w:rsid w:val="00B84BF1"/>
    <w:rsid w:val="00B926DE"/>
    <w:rsid w:val="00B94257"/>
    <w:rsid w:val="00B961B5"/>
    <w:rsid w:val="00BB7635"/>
    <w:rsid w:val="00BF4124"/>
    <w:rsid w:val="00C03BA1"/>
    <w:rsid w:val="00C05161"/>
    <w:rsid w:val="00C33C3B"/>
    <w:rsid w:val="00CB12EC"/>
    <w:rsid w:val="00CE7DF4"/>
    <w:rsid w:val="00D019D5"/>
    <w:rsid w:val="00D30C76"/>
    <w:rsid w:val="00D57D91"/>
    <w:rsid w:val="00D62DE9"/>
    <w:rsid w:val="00D9382A"/>
    <w:rsid w:val="00E10EC4"/>
    <w:rsid w:val="00E364D6"/>
    <w:rsid w:val="00E46218"/>
    <w:rsid w:val="00E84712"/>
    <w:rsid w:val="00E86F25"/>
    <w:rsid w:val="00EA3939"/>
    <w:rsid w:val="00F63902"/>
    <w:rsid w:val="00F77C9B"/>
    <w:rsid w:val="00F82156"/>
    <w:rsid w:val="00FF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2F"/>
    <w:pPr>
      <w:spacing w:after="200" w:line="276" w:lineRule="auto"/>
    </w:pPr>
    <w:rPr>
      <w:lang w:val="uk-UA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4D2F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4D2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1B4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F6CEB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B4D2F"/>
    <w:rPr>
      <w:rFonts w:ascii="Cambria" w:hAnsi="Cambria" w:cs="Times New Roman"/>
      <w:color w:val="365F91"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B4D2F"/>
    <w:rPr>
      <w:rFonts w:ascii="Cambria" w:hAnsi="Cambria" w:cs="Times New Roman"/>
      <w:b/>
      <w:bCs/>
      <w:color w:val="4F81BD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B4D2F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F6CEB"/>
    <w:rPr>
      <w:rFonts w:ascii="Cambria" w:hAnsi="Cambria" w:cs="Times New Roman"/>
      <w:b/>
      <w:bCs/>
      <w:i/>
      <w:iCs/>
      <w:color w:val="4F81BD"/>
      <w:lang w:val="uk-UA"/>
    </w:rPr>
  </w:style>
  <w:style w:type="paragraph" w:styleId="Header">
    <w:name w:val="header"/>
    <w:basedOn w:val="Normal"/>
    <w:link w:val="HeaderChar"/>
    <w:uiPriority w:val="99"/>
    <w:rsid w:val="001B4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B4D2F"/>
    <w:rPr>
      <w:rFonts w:ascii="Calibri" w:eastAsia="Times New Roman" w:hAnsi="Calibri" w:cs="Times New Roman"/>
      <w:lang w:val="uk-UA"/>
    </w:rPr>
  </w:style>
  <w:style w:type="paragraph" w:styleId="Footer">
    <w:name w:val="footer"/>
    <w:basedOn w:val="Normal"/>
    <w:link w:val="FooterChar"/>
    <w:uiPriority w:val="99"/>
    <w:rsid w:val="001B4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B4D2F"/>
    <w:rPr>
      <w:rFonts w:ascii="Calibri" w:eastAsia="Times New Roman" w:hAnsi="Calibri" w:cs="Times New Roman"/>
      <w:lang w:val="uk-UA"/>
    </w:rPr>
  </w:style>
  <w:style w:type="paragraph" w:styleId="ListParagraph">
    <w:name w:val="List Paragraph"/>
    <w:basedOn w:val="Normal"/>
    <w:uiPriority w:val="99"/>
    <w:qFormat/>
    <w:rsid w:val="001B4D2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B4D2F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1B4D2F"/>
    <w:rPr>
      <w:rFonts w:cs="Times New Roman"/>
      <w:i/>
    </w:rPr>
  </w:style>
  <w:style w:type="table" w:styleId="TableGrid">
    <w:name w:val="Table Grid"/>
    <w:basedOn w:val="TableNormal"/>
    <w:uiPriority w:val="99"/>
    <w:rsid w:val="001B4D2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1B4D2F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rsid w:val="001B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4D2F"/>
    <w:rPr>
      <w:rFonts w:ascii="Tahoma" w:eastAsia="Times New Roman" w:hAnsi="Tahoma" w:cs="Tahoma"/>
      <w:sz w:val="16"/>
      <w:szCs w:val="16"/>
      <w:lang w:val="uk-UA"/>
    </w:rPr>
  </w:style>
  <w:style w:type="character" w:styleId="PlaceholderText">
    <w:name w:val="Placeholder Text"/>
    <w:basedOn w:val="DefaultParagraphFont"/>
    <w:uiPriority w:val="99"/>
    <w:semiHidden/>
    <w:rsid w:val="001B4D2F"/>
    <w:rPr>
      <w:color w:val="808080"/>
    </w:rPr>
  </w:style>
  <w:style w:type="character" w:customStyle="1" w:styleId="fontstyle01">
    <w:name w:val="fontstyle01"/>
    <w:uiPriority w:val="99"/>
    <w:rsid w:val="001B4D2F"/>
    <w:rPr>
      <w:rFonts w:ascii="Times New Roman" w:hAnsi="Times New Roman"/>
      <w:b/>
      <w:color w:val="000000"/>
      <w:sz w:val="28"/>
    </w:rPr>
  </w:style>
  <w:style w:type="character" w:customStyle="1" w:styleId="fontstyle21">
    <w:name w:val="fontstyle21"/>
    <w:uiPriority w:val="99"/>
    <w:rsid w:val="001B4D2F"/>
    <w:rPr>
      <w:rFonts w:ascii="Times New Roman" w:hAnsi="Times New Roman"/>
      <w:color w:val="000000"/>
      <w:sz w:val="28"/>
    </w:rPr>
  </w:style>
  <w:style w:type="paragraph" w:styleId="NormalWeb">
    <w:name w:val="Normal (Web)"/>
    <w:basedOn w:val="Normal"/>
    <w:uiPriority w:val="99"/>
    <w:semiHidden/>
    <w:rsid w:val="001B4D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rsid w:val="00312E9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3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4.44.29.242/index.html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1273</TotalTime>
  <Pages>10</Pages>
  <Words>936</Words>
  <Characters>5338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</cp:lastModifiedBy>
  <cp:revision>12</cp:revision>
  <dcterms:created xsi:type="dcterms:W3CDTF">2020-06-12T07:35:00Z</dcterms:created>
  <dcterms:modified xsi:type="dcterms:W3CDTF">2020-06-16T10:03:00Z</dcterms:modified>
</cp:coreProperties>
</file>